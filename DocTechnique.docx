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3AC1" w14:textId="32775E73" w:rsidR="00D077E9" w:rsidRDefault="00885AA7" w:rsidP="00D70D02">
      <w:r>
        <w:rPr>
          <w:noProof/>
          <w:lang w:val="en-US" w:eastAsia="zh-CN"/>
        </w:rPr>
        <w:drawing>
          <wp:anchor distT="0" distB="0" distL="114300" distR="114300" simplePos="0" relativeHeight="251658240" behindDoc="1" locked="0" layoutInCell="1" allowOverlap="1" wp14:anchorId="4296342C" wp14:editId="40711494">
            <wp:simplePos x="0" y="0"/>
            <wp:positionH relativeFrom="page">
              <wp:posOffset>-48260</wp:posOffset>
            </wp:positionH>
            <wp:positionV relativeFrom="margin">
              <wp:posOffset>-1499235</wp:posOffset>
            </wp:positionV>
            <wp:extent cx="9039225" cy="90392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9039225" cy="90392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2F96D30D" wp14:editId="140880A8">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49625"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467E9B0" w14:textId="77777777" w:rsidTr="00AB02A7">
        <w:trPr>
          <w:trHeight w:val="1894"/>
        </w:trPr>
        <w:tc>
          <w:tcPr>
            <w:tcW w:w="5580" w:type="dxa"/>
            <w:tcBorders>
              <w:top w:val="nil"/>
              <w:left w:val="nil"/>
              <w:bottom w:val="nil"/>
              <w:right w:val="nil"/>
            </w:tcBorders>
          </w:tcPr>
          <w:p w14:paraId="1C2CF9F9" w14:textId="0645FCCB" w:rsidR="00D077E9" w:rsidRDefault="00D077E9" w:rsidP="00AB02A7">
            <w:r>
              <w:rPr>
                <w:noProof/>
                <w:lang w:val="en-US" w:eastAsia="zh-CN"/>
              </w:rPr>
              <mc:AlternateContent>
                <mc:Choice Requires="wps">
                  <w:drawing>
                    <wp:inline distT="0" distB="0" distL="0" distR="0" wp14:anchorId="49AC0FF9" wp14:editId="097F5E79">
                      <wp:extent cx="3528695" cy="981075"/>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981075"/>
                              </a:xfrm>
                              <a:prstGeom prst="rect">
                                <a:avLst/>
                              </a:prstGeom>
                              <a:noFill/>
                              <a:ln w="6350">
                                <a:noFill/>
                              </a:ln>
                            </wps:spPr>
                            <wps:txbx>
                              <w:txbxContent>
                                <w:p w14:paraId="7F364F82" w14:textId="2A0D674C" w:rsidR="00D077E9" w:rsidRPr="00D86945" w:rsidRDefault="00FD24A8" w:rsidP="00D077E9">
                                  <w:pPr>
                                    <w:pStyle w:val="Titre"/>
                                  </w:pPr>
                                  <w:r>
                                    <w:rPr>
                                      <w:lang w:bidi="fr-FR"/>
                                    </w:rPr>
                                    <w:t>MorpiOnline</w:t>
                                  </w:r>
                                </w:p>
                                <w:p w14:paraId="61952822" w14:textId="58F78F30" w:rsidR="00D077E9" w:rsidRPr="00FD24A8" w:rsidRDefault="001614EE" w:rsidP="00D077E9">
                                  <w:pPr>
                                    <w:pStyle w:val="Titre"/>
                                    <w:spacing w:after="0"/>
                                    <w:rPr>
                                      <w:sz w:val="32"/>
                                      <w:szCs w:val="24"/>
                                    </w:rPr>
                                  </w:pPr>
                                  <w:r>
                                    <w:rPr>
                                      <w:sz w:val="32"/>
                                      <w:szCs w:val="24"/>
                                    </w:rPr>
                                    <w:t>Documentation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AC0FF9" id="_x0000_t202" coordsize="21600,21600" o:spt="202" path="m,l,21600r21600,l21600,xe">
                      <v:stroke joinstyle="miter"/>
                      <v:path gradientshapeok="t" o:connecttype="rect"/>
                    </v:shapetype>
                    <v:shape id="Zone de texte 8" o:spid="_x0000_s1026" type="#_x0000_t202" style="width:277.85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" filled="f" stroked="f" strokeweight=".5pt">
                      <v:textbox>
                        <w:txbxContent>
                          <w:p w14:paraId="7F364F82" w14:textId="2A0D674C" w:rsidR="00D077E9" w:rsidRPr="00D86945" w:rsidRDefault="00FD24A8" w:rsidP="00D077E9">
                            <w:pPr>
                              <w:pStyle w:val="Titre"/>
                            </w:pPr>
                            <w:r>
                              <w:rPr>
                                <w:lang w:bidi="fr-FR"/>
                              </w:rPr>
                              <w:t>MorpiOnline</w:t>
                            </w:r>
                          </w:p>
                          <w:p w14:paraId="61952822" w14:textId="58F78F30" w:rsidR="00D077E9" w:rsidRPr="00FD24A8" w:rsidRDefault="001614EE" w:rsidP="00D077E9">
                            <w:pPr>
                              <w:pStyle w:val="Titre"/>
                              <w:spacing w:after="0"/>
                              <w:rPr>
                                <w:sz w:val="32"/>
                                <w:szCs w:val="24"/>
                              </w:rPr>
                            </w:pPr>
                            <w:r>
                              <w:rPr>
                                <w:sz w:val="32"/>
                                <w:szCs w:val="24"/>
                              </w:rPr>
                              <w:t>Documentation technique</w:t>
                            </w:r>
                          </w:p>
                        </w:txbxContent>
                      </v:textbox>
                      <w10:anchorlock/>
                    </v:shape>
                  </w:pict>
                </mc:Fallback>
              </mc:AlternateContent>
            </w:r>
          </w:p>
          <w:p w14:paraId="047E82AD" w14:textId="77777777" w:rsidR="00D077E9" w:rsidRDefault="00D077E9" w:rsidP="00AB02A7">
            <w:r>
              <w:rPr>
                <w:noProof/>
                <w:lang w:val="en-US" w:eastAsia="zh-CN"/>
              </w:rPr>
              <mc:AlternateContent>
                <mc:Choice Requires="wps">
                  <w:drawing>
                    <wp:inline distT="0" distB="0" distL="0" distR="0" wp14:anchorId="014A80AB" wp14:editId="2236E28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F02436"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8DE0AA1" w14:textId="77777777" w:rsidTr="00270C80">
        <w:trPr>
          <w:trHeight w:val="7305"/>
        </w:trPr>
        <w:tc>
          <w:tcPr>
            <w:tcW w:w="5580" w:type="dxa"/>
            <w:tcBorders>
              <w:top w:val="nil"/>
              <w:left w:val="nil"/>
              <w:bottom w:val="nil"/>
              <w:right w:val="nil"/>
            </w:tcBorders>
          </w:tcPr>
          <w:p w14:paraId="217CB951" w14:textId="109B5778" w:rsidR="00D077E9" w:rsidRDefault="00D077E9" w:rsidP="00AB02A7">
            <w:pPr>
              <w:rPr>
                <w:noProof/>
              </w:rPr>
            </w:pPr>
          </w:p>
        </w:tc>
      </w:tr>
      <w:tr w:rsidR="00D077E9" w:rsidRPr="00700B7C" w14:paraId="19DEE624" w14:textId="77777777" w:rsidTr="00AB02A7">
        <w:trPr>
          <w:trHeight w:val="2438"/>
        </w:trPr>
        <w:tc>
          <w:tcPr>
            <w:tcW w:w="5580" w:type="dxa"/>
            <w:tcBorders>
              <w:top w:val="nil"/>
              <w:left w:val="nil"/>
              <w:bottom w:val="nil"/>
              <w:right w:val="nil"/>
            </w:tcBorders>
          </w:tcPr>
          <w:sdt>
            <w:sdtPr>
              <w:id w:val="1080870105"/>
              <w:placeholder>
                <w:docPart w:val="6BF689FD19E84666B438C32E3222DCA7"/>
              </w:placeholder>
              <w15:appearance w15:val="hidden"/>
            </w:sdtPr>
            <w:sdtEndPr/>
            <w:sdtContent>
              <w:p w14:paraId="094A90CB" w14:textId="53BD1F71"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700B7C">
                  <w:rPr>
                    <w:rStyle w:val="Sous-titreCar"/>
                    <w:b w:val="0"/>
                    <w:noProof/>
                    <w:lang w:bidi="fr-FR"/>
                  </w:rPr>
                  <w:t>29 mars</w:t>
                </w:r>
                <w:r>
                  <w:rPr>
                    <w:rStyle w:val="Sous-titreCar"/>
                    <w:b w:val="0"/>
                    <w:lang w:bidi="fr-FR"/>
                  </w:rPr>
                  <w:fldChar w:fldCharType="end"/>
                </w:r>
              </w:p>
            </w:sdtContent>
          </w:sdt>
          <w:p w14:paraId="0CA1681B"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2E9C6C85" wp14:editId="41FC00BF">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780793"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7239BAB" w14:textId="77777777" w:rsidR="00D077E9" w:rsidRDefault="00D077E9" w:rsidP="00AB02A7">
            <w:pPr>
              <w:rPr>
                <w:noProof/>
                <w:sz w:val="10"/>
                <w:szCs w:val="10"/>
              </w:rPr>
            </w:pPr>
          </w:p>
          <w:p w14:paraId="1C17AA04" w14:textId="77777777" w:rsidR="00D077E9" w:rsidRDefault="00D077E9" w:rsidP="00AB02A7">
            <w:pPr>
              <w:rPr>
                <w:noProof/>
                <w:sz w:val="10"/>
                <w:szCs w:val="10"/>
              </w:rPr>
            </w:pPr>
          </w:p>
          <w:sdt>
            <w:sdtPr>
              <w:id w:val="-1740469667"/>
              <w:placeholder>
                <w:docPart w:val="F595C6446F3F429390305016EB665323"/>
              </w:placeholder>
              <w15:appearance w15:val="hidden"/>
            </w:sdtPr>
            <w:sdtEndPr/>
            <w:sdtContent>
              <w:p w14:paraId="42C0D32F" w14:textId="77777777" w:rsidR="00FD24A8" w:rsidRDefault="00FD24A8" w:rsidP="00AB02A7">
                <w:r>
                  <w:t>Leo Montagna</w:t>
                </w:r>
              </w:p>
              <w:p w14:paraId="45C6FCDE" w14:textId="2825CD66" w:rsidR="00FD24A8" w:rsidRDefault="00FD24A8" w:rsidP="00AB02A7">
                <w:r>
                  <w:t>Hodheil Melloul</w:t>
                </w:r>
              </w:p>
              <w:p w14:paraId="412C0303" w14:textId="77777777" w:rsidR="00FD24A8" w:rsidRDefault="00FD24A8" w:rsidP="00AB02A7">
                <w:r>
                  <w:t>Hugo Bao</w:t>
                </w:r>
              </w:p>
              <w:p w14:paraId="7D36FAD2" w14:textId="77777777" w:rsidR="00EF149C" w:rsidRPr="00A71C07" w:rsidRDefault="00FD24A8" w:rsidP="00AB02A7">
                <w:pPr>
                  <w:rPr>
                    <w:lang w:val="de-CH"/>
                  </w:rPr>
                </w:pPr>
                <w:r w:rsidRPr="00A71C07">
                  <w:rPr>
                    <w:lang w:val="de-CH"/>
                  </w:rPr>
                  <w:t>Brian Grin</w:t>
                </w:r>
              </w:p>
              <w:p w14:paraId="01748E48" w14:textId="77777777" w:rsidR="00EF149C" w:rsidRPr="00A71C07" w:rsidRDefault="00EF149C" w:rsidP="00AB02A7">
                <w:pPr>
                  <w:rPr>
                    <w:lang w:val="de-CH"/>
                  </w:rPr>
                </w:pPr>
              </w:p>
              <w:p w14:paraId="49D01F2E" w14:textId="11AEFC19" w:rsidR="00D077E9" w:rsidRPr="00A71C07" w:rsidRDefault="00EF149C" w:rsidP="001F0E3E">
                <w:pPr>
                  <w:rPr>
                    <w:lang w:val="de-CH"/>
                  </w:rPr>
                </w:pPr>
                <w:r w:rsidRPr="00A71C07">
                  <w:rPr>
                    <w:lang w:val="de-CH"/>
                  </w:rPr>
                  <w:t>I.DA-P4B</w:t>
                </w:r>
              </w:p>
            </w:sdtContent>
          </w:sdt>
          <w:p w14:paraId="493321D7" w14:textId="77777777" w:rsidR="00D077E9" w:rsidRPr="00A71C07" w:rsidRDefault="00D077E9" w:rsidP="00AB02A7">
            <w:pPr>
              <w:rPr>
                <w:noProof/>
                <w:sz w:val="10"/>
                <w:szCs w:val="10"/>
                <w:lang w:val="de-CH"/>
              </w:rPr>
            </w:pPr>
          </w:p>
          <w:p w14:paraId="5048F4A9" w14:textId="6AD003EA" w:rsidR="00EF149C" w:rsidRPr="00A71C07" w:rsidRDefault="00EF149C" w:rsidP="00AB02A7">
            <w:pPr>
              <w:rPr>
                <w:noProof/>
                <w:sz w:val="10"/>
                <w:szCs w:val="10"/>
                <w:lang w:val="de-CH"/>
              </w:rPr>
            </w:pPr>
          </w:p>
        </w:tc>
      </w:tr>
    </w:tbl>
    <w:p w14:paraId="172FB864" w14:textId="397FD142" w:rsidR="00D077E9" w:rsidRPr="00A71C07" w:rsidRDefault="00AB02A7">
      <w:pPr>
        <w:spacing w:after="200"/>
        <w:rPr>
          <w:lang w:val="de-CH"/>
        </w:rPr>
      </w:pPr>
      <w:r w:rsidRPr="00D967AC">
        <w:rPr>
          <w:noProof/>
          <w:lang w:val="en-US" w:eastAsia="zh-CN"/>
        </w:rPr>
        <w:drawing>
          <wp:anchor distT="0" distB="0" distL="114300" distR="114300" simplePos="0" relativeHeight="251661312" behindDoc="0" locked="0" layoutInCell="1" allowOverlap="1" wp14:anchorId="7BB57A16" wp14:editId="0713D639">
            <wp:simplePos x="0" y="0"/>
            <wp:positionH relativeFrom="column">
              <wp:posOffset>5368388</wp:posOffset>
            </wp:positionH>
            <wp:positionV relativeFrom="paragraph">
              <wp:posOffset>7747635</wp:posOffset>
            </wp:positionV>
            <wp:extent cx="643890" cy="643890"/>
            <wp:effectExtent l="0" t="0" r="3810" b="381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7A41BF16" wp14:editId="474CB916">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4AE9C"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sidRPr="00A71C07">
        <w:rPr>
          <w:lang w:val="de-CH" w:bidi="fr-FR"/>
        </w:rPr>
        <w:br w:type="page"/>
      </w:r>
    </w:p>
    <w:sdt>
      <w:sdtPr>
        <w:rPr>
          <w:rFonts w:asciiTheme="minorHAnsi" w:eastAsiaTheme="minorEastAsia" w:hAnsiTheme="minorHAnsi" w:cstheme="minorBidi"/>
          <w:b/>
          <w:color w:val="082A75" w:themeColor="text2"/>
          <w:sz w:val="28"/>
          <w:szCs w:val="22"/>
          <w:lang w:val="fr-FR" w:eastAsia="en-US"/>
        </w:rPr>
        <w:id w:val="1780140653"/>
        <w:docPartObj>
          <w:docPartGallery w:val="Table of Contents"/>
          <w:docPartUnique/>
        </w:docPartObj>
      </w:sdtPr>
      <w:sdtEndPr>
        <w:rPr>
          <w:bCs/>
        </w:rPr>
      </w:sdtEndPr>
      <w:sdtContent>
        <w:p w14:paraId="07CA151C" w14:textId="12467BF1" w:rsidR="00B47503" w:rsidRDefault="00B47503">
          <w:pPr>
            <w:pStyle w:val="En-ttedetabledesmatires"/>
          </w:pPr>
          <w:r>
            <w:rPr>
              <w:lang w:val="fr-FR"/>
            </w:rPr>
            <w:t>Table des matières</w:t>
          </w:r>
        </w:p>
        <w:p w14:paraId="671229A7" w14:textId="3522400E" w:rsidR="008D2022" w:rsidRDefault="00B47503">
          <w:pPr>
            <w:pStyle w:val="TM1"/>
            <w:tabs>
              <w:tab w:val="right" w:leader="dot" w:pos="10024"/>
            </w:tabs>
            <w:rPr>
              <w:b w:val="0"/>
              <w:noProof/>
              <w:color w:val="auto"/>
              <w:sz w:val="22"/>
              <w:lang w:val="fr-CH" w:eastAsia="fr-CH"/>
            </w:rPr>
          </w:pPr>
          <w:r>
            <w:fldChar w:fldCharType="begin"/>
          </w:r>
          <w:r>
            <w:instrText xml:space="preserve"> TOC \o "1-3" \h \z \u </w:instrText>
          </w:r>
          <w:r>
            <w:fldChar w:fldCharType="separate"/>
          </w:r>
          <w:hyperlink w:anchor="_Toc99462549" w:history="1">
            <w:r w:rsidR="008D2022" w:rsidRPr="00924AB8">
              <w:rPr>
                <w:rStyle w:val="Lienhypertexte"/>
                <w:noProof/>
              </w:rPr>
              <w:t>Introduction</w:t>
            </w:r>
            <w:r w:rsidR="008D2022">
              <w:rPr>
                <w:noProof/>
                <w:webHidden/>
              </w:rPr>
              <w:tab/>
            </w:r>
            <w:r w:rsidR="008D2022">
              <w:rPr>
                <w:noProof/>
                <w:webHidden/>
              </w:rPr>
              <w:fldChar w:fldCharType="begin"/>
            </w:r>
            <w:r w:rsidR="008D2022">
              <w:rPr>
                <w:noProof/>
                <w:webHidden/>
              </w:rPr>
              <w:instrText xml:space="preserve"> PAGEREF _Toc99462549 \h </w:instrText>
            </w:r>
            <w:r w:rsidR="008D2022">
              <w:rPr>
                <w:noProof/>
                <w:webHidden/>
              </w:rPr>
            </w:r>
            <w:r w:rsidR="008D2022">
              <w:rPr>
                <w:noProof/>
                <w:webHidden/>
              </w:rPr>
              <w:fldChar w:fldCharType="separate"/>
            </w:r>
            <w:r w:rsidR="008D2022">
              <w:rPr>
                <w:noProof/>
                <w:webHidden/>
              </w:rPr>
              <w:t>3</w:t>
            </w:r>
            <w:r w:rsidR="008D2022">
              <w:rPr>
                <w:noProof/>
                <w:webHidden/>
              </w:rPr>
              <w:fldChar w:fldCharType="end"/>
            </w:r>
          </w:hyperlink>
        </w:p>
        <w:p w14:paraId="3ED4EB45" w14:textId="44DE2869" w:rsidR="008D2022" w:rsidRDefault="008D2022">
          <w:pPr>
            <w:pStyle w:val="TM2"/>
            <w:tabs>
              <w:tab w:val="right" w:leader="dot" w:pos="10024"/>
            </w:tabs>
            <w:rPr>
              <w:b w:val="0"/>
              <w:noProof/>
              <w:color w:val="auto"/>
              <w:sz w:val="22"/>
              <w:lang w:val="fr-CH" w:eastAsia="fr-CH"/>
            </w:rPr>
          </w:pPr>
          <w:hyperlink w:anchor="_Toc99462550" w:history="1">
            <w:r w:rsidRPr="00924AB8">
              <w:rPr>
                <w:rStyle w:val="Lienhypertexte"/>
                <w:rFonts w:asciiTheme="majorHAnsi" w:hAnsiTheme="majorHAnsi"/>
                <w:noProof/>
              </w:rPr>
              <w:t>Description de l’application</w:t>
            </w:r>
            <w:r>
              <w:rPr>
                <w:noProof/>
                <w:webHidden/>
              </w:rPr>
              <w:tab/>
            </w:r>
            <w:r>
              <w:rPr>
                <w:noProof/>
                <w:webHidden/>
              </w:rPr>
              <w:fldChar w:fldCharType="begin"/>
            </w:r>
            <w:r>
              <w:rPr>
                <w:noProof/>
                <w:webHidden/>
              </w:rPr>
              <w:instrText xml:space="preserve"> PAGEREF _Toc99462550 \h </w:instrText>
            </w:r>
            <w:r>
              <w:rPr>
                <w:noProof/>
                <w:webHidden/>
              </w:rPr>
            </w:r>
            <w:r>
              <w:rPr>
                <w:noProof/>
                <w:webHidden/>
              </w:rPr>
              <w:fldChar w:fldCharType="separate"/>
            </w:r>
            <w:r>
              <w:rPr>
                <w:noProof/>
                <w:webHidden/>
              </w:rPr>
              <w:t>3</w:t>
            </w:r>
            <w:r>
              <w:rPr>
                <w:noProof/>
                <w:webHidden/>
              </w:rPr>
              <w:fldChar w:fldCharType="end"/>
            </w:r>
          </w:hyperlink>
        </w:p>
        <w:p w14:paraId="09529CB9" w14:textId="78136983" w:rsidR="008D2022" w:rsidRDefault="008D2022">
          <w:pPr>
            <w:pStyle w:val="TM1"/>
            <w:tabs>
              <w:tab w:val="right" w:leader="dot" w:pos="10024"/>
            </w:tabs>
            <w:rPr>
              <w:b w:val="0"/>
              <w:noProof/>
              <w:color w:val="auto"/>
              <w:sz w:val="22"/>
              <w:lang w:val="fr-CH" w:eastAsia="fr-CH"/>
            </w:rPr>
          </w:pPr>
          <w:hyperlink w:anchor="_Toc99462551" w:history="1">
            <w:r w:rsidRPr="00924AB8">
              <w:rPr>
                <w:rStyle w:val="Lienhypertexte"/>
                <w:noProof/>
              </w:rPr>
              <w:t>Planification</w:t>
            </w:r>
            <w:r>
              <w:rPr>
                <w:noProof/>
                <w:webHidden/>
              </w:rPr>
              <w:tab/>
            </w:r>
            <w:r>
              <w:rPr>
                <w:noProof/>
                <w:webHidden/>
              </w:rPr>
              <w:fldChar w:fldCharType="begin"/>
            </w:r>
            <w:r>
              <w:rPr>
                <w:noProof/>
                <w:webHidden/>
              </w:rPr>
              <w:instrText xml:space="preserve"> PAGEREF _Toc99462551 \h </w:instrText>
            </w:r>
            <w:r>
              <w:rPr>
                <w:noProof/>
                <w:webHidden/>
              </w:rPr>
            </w:r>
            <w:r>
              <w:rPr>
                <w:noProof/>
                <w:webHidden/>
              </w:rPr>
              <w:fldChar w:fldCharType="separate"/>
            </w:r>
            <w:r>
              <w:rPr>
                <w:noProof/>
                <w:webHidden/>
              </w:rPr>
              <w:t>3</w:t>
            </w:r>
            <w:r>
              <w:rPr>
                <w:noProof/>
                <w:webHidden/>
              </w:rPr>
              <w:fldChar w:fldCharType="end"/>
            </w:r>
          </w:hyperlink>
        </w:p>
        <w:p w14:paraId="415312D7" w14:textId="3570472F" w:rsidR="008D2022" w:rsidRDefault="008D2022">
          <w:pPr>
            <w:pStyle w:val="TM3"/>
            <w:tabs>
              <w:tab w:val="right" w:leader="dot" w:pos="10024"/>
            </w:tabs>
            <w:rPr>
              <w:b w:val="0"/>
              <w:noProof/>
              <w:color w:val="auto"/>
              <w:sz w:val="22"/>
              <w:lang w:val="fr-CH" w:eastAsia="fr-CH"/>
            </w:rPr>
          </w:pPr>
          <w:hyperlink w:anchor="_Toc99462552" w:history="1">
            <w:r w:rsidRPr="00924AB8">
              <w:rPr>
                <w:rStyle w:val="Lienhypertexte"/>
                <w:noProof/>
              </w:rPr>
              <w:t>Diagramme de Gantt</w:t>
            </w:r>
            <w:r>
              <w:rPr>
                <w:noProof/>
                <w:webHidden/>
              </w:rPr>
              <w:tab/>
            </w:r>
            <w:r>
              <w:rPr>
                <w:noProof/>
                <w:webHidden/>
              </w:rPr>
              <w:fldChar w:fldCharType="begin"/>
            </w:r>
            <w:r>
              <w:rPr>
                <w:noProof/>
                <w:webHidden/>
              </w:rPr>
              <w:instrText xml:space="preserve"> PAGEREF _Toc99462552 \h </w:instrText>
            </w:r>
            <w:r>
              <w:rPr>
                <w:noProof/>
                <w:webHidden/>
              </w:rPr>
            </w:r>
            <w:r>
              <w:rPr>
                <w:noProof/>
                <w:webHidden/>
              </w:rPr>
              <w:fldChar w:fldCharType="separate"/>
            </w:r>
            <w:r>
              <w:rPr>
                <w:noProof/>
                <w:webHidden/>
              </w:rPr>
              <w:t>3</w:t>
            </w:r>
            <w:r>
              <w:rPr>
                <w:noProof/>
                <w:webHidden/>
              </w:rPr>
              <w:fldChar w:fldCharType="end"/>
            </w:r>
          </w:hyperlink>
        </w:p>
        <w:p w14:paraId="2B068D56" w14:textId="7DA09BD8" w:rsidR="008D2022" w:rsidRDefault="008D2022">
          <w:pPr>
            <w:pStyle w:val="TM1"/>
            <w:tabs>
              <w:tab w:val="right" w:leader="dot" w:pos="10024"/>
            </w:tabs>
            <w:rPr>
              <w:b w:val="0"/>
              <w:noProof/>
              <w:color w:val="auto"/>
              <w:sz w:val="22"/>
              <w:lang w:val="fr-CH" w:eastAsia="fr-CH"/>
            </w:rPr>
          </w:pPr>
          <w:hyperlink w:anchor="_Toc99462553" w:history="1">
            <w:r w:rsidRPr="00924AB8">
              <w:rPr>
                <w:rStyle w:val="Lienhypertexte"/>
                <w:noProof/>
              </w:rPr>
              <w:t>Analyse Organique</w:t>
            </w:r>
            <w:r>
              <w:rPr>
                <w:noProof/>
                <w:webHidden/>
              </w:rPr>
              <w:tab/>
            </w:r>
            <w:r>
              <w:rPr>
                <w:noProof/>
                <w:webHidden/>
              </w:rPr>
              <w:fldChar w:fldCharType="begin"/>
            </w:r>
            <w:r>
              <w:rPr>
                <w:noProof/>
                <w:webHidden/>
              </w:rPr>
              <w:instrText xml:space="preserve"> PAGEREF _Toc99462553 \h </w:instrText>
            </w:r>
            <w:r>
              <w:rPr>
                <w:noProof/>
                <w:webHidden/>
              </w:rPr>
            </w:r>
            <w:r>
              <w:rPr>
                <w:noProof/>
                <w:webHidden/>
              </w:rPr>
              <w:fldChar w:fldCharType="separate"/>
            </w:r>
            <w:r>
              <w:rPr>
                <w:noProof/>
                <w:webHidden/>
              </w:rPr>
              <w:t>4</w:t>
            </w:r>
            <w:r>
              <w:rPr>
                <w:noProof/>
                <w:webHidden/>
              </w:rPr>
              <w:fldChar w:fldCharType="end"/>
            </w:r>
          </w:hyperlink>
        </w:p>
        <w:p w14:paraId="3568DDCE" w14:textId="793EBAED" w:rsidR="008D2022" w:rsidRDefault="008D2022">
          <w:pPr>
            <w:pStyle w:val="TM3"/>
            <w:tabs>
              <w:tab w:val="right" w:leader="dot" w:pos="10024"/>
            </w:tabs>
            <w:rPr>
              <w:b w:val="0"/>
              <w:noProof/>
              <w:color w:val="auto"/>
              <w:sz w:val="22"/>
              <w:lang w:val="fr-CH" w:eastAsia="fr-CH"/>
            </w:rPr>
          </w:pPr>
          <w:hyperlink w:anchor="_Toc99462554" w:history="1">
            <w:r w:rsidRPr="00924AB8">
              <w:rPr>
                <w:rStyle w:val="Lienhypertexte"/>
                <w:noProof/>
              </w:rPr>
              <w:t>Base de données</w:t>
            </w:r>
            <w:r>
              <w:rPr>
                <w:noProof/>
                <w:webHidden/>
              </w:rPr>
              <w:tab/>
            </w:r>
            <w:r>
              <w:rPr>
                <w:noProof/>
                <w:webHidden/>
              </w:rPr>
              <w:fldChar w:fldCharType="begin"/>
            </w:r>
            <w:r>
              <w:rPr>
                <w:noProof/>
                <w:webHidden/>
              </w:rPr>
              <w:instrText xml:space="preserve"> PAGEREF _Toc99462554 \h </w:instrText>
            </w:r>
            <w:r>
              <w:rPr>
                <w:noProof/>
                <w:webHidden/>
              </w:rPr>
            </w:r>
            <w:r>
              <w:rPr>
                <w:noProof/>
                <w:webHidden/>
              </w:rPr>
              <w:fldChar w:fldCharType="separate"/>
            </w:r>
            <w:r>
              <w:rPr>
                <w:noProof/>
                <w:webHidden/>
              </w:rPr>
              <w:t>4</w:t>
            </w:r>
            <w:r>
              <w:rPr>
                <w:noProof/>
                <w:webHidden/>
              </w:rPr>
              <w:fldChar w:fldCharType="end"/>
            </w:r>
          </w:hyperlink>
        </w:p>
        <w:p w14:paraId="1311FF35" w14:textId="104E85F6" w:rsidR="008D2022" w:rsidRDefault="008D2022">
          <w:pPr>
            <w:pStyle w:val="TM3"/>
            <w:tabs>
              <w:tab w:val="right" w:leader="dot" w:pos="10024"/>
            </w:tabs>
            <w:rPr>
              <w:b w:val="0"/>
              <w:noProof/>
              <w:color w:val="auto"/>
              <w:sz w:val="22"/>
              <w:lang w:val="fr-CH" w:eastAsia="fr-CH"/>
            </w:rPr>
          </w:pPr>
          <w:hyperlink w:anchor="_Toc99462555" w:history="1">
            <w:r w:rsidRPr="00924AB8">
              <w:rPr>
                <w:rStyle w:val="Lienhypertexte"/>
                <w:noProof/>
              </w:rPr>
              <w:t>Dictionnaire de données</w:t>
            </w:r>
            <w:r>
              <w:rPr>
                <w:noProof/>
                <w:webHidden/>
              </w:rPr>
              <w:tab/>
            </w:r>
            <w:r>
              <w:rPr>
                <w:noProof/>
                <w:webHidden/>
              </w:rPr>
              <w:fldChar w:fldCharType="begin"/>
            </w:r>
            <w:r>
              <w:rPr>
                <w:noProof/>
                <w:webHidden/>
              </w:rPr>
              <w:instrText xml:space="preserve"> PAGEREF _Toc99462555 \h </w:instrText>
            </w:r>
            <w:r>
              <w:rPr>
                <w:noProof/>
                <w:webHidden/>
              </w:rPr>
            </w:r>
            <w:r>
              <w:rPr>
                <w:noProof/>
                <w:webHidden/>
              </w:rPr>
              <w:fldChar w:fldCharType="separate"/>
            </w:r>
            <w:r>
              <w:rPr>
                <w:noProof/>
                <w:webHidden/>
              </w:rPr>
              <w:t>4</w:t>
            </w:r>
            <w:r>
              <w:rPr>
                <w:noProof/>
                <w:webHidden/>
              </w:rPr>
              <w:fldChar w:fldCharType="end"/>
            </w:r>
          </w:hyperlink>
        </w:p>
        <w:p w14:paraId="34783FCA" w14:textId="4F63C0EB" w:rsidR="008D2022" w:rsidRDefault="008D2022">
          <w:pPr>
            <w:pStyle w:val="TM3"/>
            <w:tabs>
              <w:tab w:val="right" w:leader="dot" w:pos="10024"/>
            </w:tabs>
            <w:rPr>
              <w:b w:val="0"/>
              <w:noProof/>
              <w:color w:val="auto"/>
              <w:sz w:val="22"/>
              <w:lang w:val="fr-CH" w:eastAsia="fr-CH"/>
            </w:rPr>
          </w:pPr>
          <w:hyperlink w:anchor="_Toc99462556" w:history="1">
            <w:r w:rsidRPr="00924AB8">
              <w:rPr>
                <w:rStyle w:val="Lienhypertexte"/>
                <w:noProof/>
              </w:rPr>
              <w:t>Structure du projet</w:t>
            </w:r>
            <w:r>
              <w:rPr>
                <w:noProof/>
                <w:webHidden/>
              </w:rPr>
              <w:tab/>
            </w:r>
            <w:r>
              <w:rPr>
                <w:noProof/>
                <w:webHidden/>
              </w:rPr>
              <w:fldChar w:fldCharType="begin"/>
            </w:r>
            <w:r>
              <w:rPr>
                <w:noProof/>
                <w:webHidden/>
              </w:rPr>
              <w:instrText xml:space="preserve"> PAGEREF _Toc99462556 \h </w:instrText>
            </w:r>
            <w:r>
              <w:rPr>
                <w:noProof/>
                <w:webHidden/>
              </w:rPr>
            </w:r>
            <w:r>
              <w:rPr>
                <w:noProof/>
                <w:webHidden/>
              </w:rPr>
              <w:fldChar w:fldCharType="separate"/>
            </w:r>
            <w:r>
              <w:rPr>
                <w:noProof/>
                <w:webHidden/>
              </w:rPr>
              <w:t>5</w:t>
            </w:r>
            <w:r>
              <w:rPr>
                <w:noProof/>
                <w:webHidden/>
              </w:rPr>
              <w:fldChar w:fldCharType="end"/>
            </w:r>
          </w:hyperlink>
        </w:p>
        <w:p w14:paraId="0433F051" w14:textId="3CEA37FD" w:rsidR="008D2022" w:rsidRDefault="008D2022">
          <w:pPr>
            <w:pStyle w:val="TM3"/>
            <w:tabs>
              <w:tab w:val="right" w:leader="dot" w:pos="10024"/>
            </w:tabs>
            <w:rPr>
              <w:b w:val="0"/>
              <w:noProof/>
              <w:color w:val="auto"/>
              <w:sz w:val="22"/>
              <w:lang w:val="fr-CH" w:eastAsia="fr-CH"/>
            </w:rPr>
          </w:pPr>
          <w:hyperlink w:anchor="_Toc99462557" w:history="1">
            <w:r w:rsidRPr="00924AB8">
              <w:rPr>
                <w:rStyle w:val="Lienhypertexte"/>
                <w:noProof/>
              </w:rPr>
              <w:t>Technologies utilisées</w:t>
            </w:r>
            <w:r>
              <w:rPr>
                <w:noProof/>
                <w:webHidden/>
              </w:rPr>
              <w:tab/>
            </w:r>
            <w:r>
              <w:rPr>
                <w:noProof/>
                <w:webHidden/>
              </w:rPr>
              <w:fldChar w:fldCharType="begin"/>
            </w:r>
            <w:r>
              <w:rPr>
                <w:noProof/>
                <w:webHidden/>
              </w:rPr>
              <w:instrText xml:space="preserve"> PAGEREF _Toc99462557 \h </w:instrText>
            </w:r>
            <w:r>
              <w:rPr>
                <w:noProof/>
                <w:webHidden/>
              </w:rPr>
            </w:r>
            <w:r>
              <w:rPr>
                <w:noProof/>
                <w:webHidden/>
              </w:rPr>
              <w:fldChar w:fldCharType="separate"/>
            </w:r>
            <w:r>
              <w:rPr>
                <w:noProof/>
                <w:webHidden/>
              </w:rPr>
              <w:t>5</w:t>
            </w:r>
            <w:r>
              <w:rPr>
                <w:noProof/>
                <w:webHidden/>
              </w:rPr>
              <w:fldChar w:fldCharType="end"/>
            </w:r>
          </w:hyperlink>
        </w:p>
        <w:p w14:paraId="57971549" w14:textId="4AE752FA" w:rsidR="008D2022" w:rsidRDefault="008D2022">
          <w:pPr>
            <w:pStyle w:val="TM3"/>
            <w:tabs>
              <w:tab w:val="right" w:leader="dot" w:pos="10024"/>
            </w:tabs>
            <w:rPr>
              <w:b w:val="0"/>
              <w:noProof/>
              <w:color w:val="auto"/>
              <w:sz w:val="22"/>
              <w:lang w:val="fr-CH" w:eastAsia="fr-CH"/>
            </w:rPr>
          </w:pPr>
          <w:hyperlink w:anchor="_Toc99462558" w:history="1">
            <w:r w:rsidRPr="00924AB8">
              <w:rPr>
                <w:rStyle w:val="Lienhypertexte"/>
                <w:noProof/>
              </w:rPr>
              <w:t>Routes de l’API</w:t>
            </w:r>
            <w:r>
              <w:rPr>
                <w:noProof/>
                <w:webHidden/>
              </w:rPr>
              <w:tab/>
            </w:r>
            <w:r>
              <w:rPr>
                <w:noProof/>
                <w:webHidden/>
              </w:rPr>
              <w:fldChar w:fldCharType="begin"/>
            </w:r>
            <w:r>
              <w:rPr>
                <w:noProof/>
                <w:webHidden/>
              </w:rPr>
              <w:instrText xml:space="preserve"> PAGEREF _Toc99462558 \h </w:instrText>
            </w:r>
            <w:r>
              <w:rPr>
                <w:noProof/>
                <w:webHidden/>
              </w:rPr>
            </w:r>
            <w:r>
              <w:rPr>
                <w:noProof/>
                <w:webHidden/>
              </w:rPr>
              <w:fldChar w:fldCharType="separate"/>
            </w:r>
            <w:r>
              <w:rPr>
                <w:noProof/>
                <w:webHidden/>
              </w:rPr>
              <w:t>6</w:t>
            </w:r>
            <w:r>
              <w:rPr>
                <w:noProof/>
                <w:webHidden/>
              </w:rPr>
              <w:fldChar w:fldCharType="end"/>
            </w:r>
          </w:hyperlink>
        </w:p>
        <w:p w14:paraId="5A1884C2" w14:textId="1FE79846" w:rsidR="008D2022" w:rsidRDefault="008D2022">
          <w:pPr>
            <w:pStyle w:val="TM1"/>
            <w:tabs>
              <w:tab w:val="right" w:leader="dot" w:pos="10024"/>
            </w:tabs>
            <w:rPr>
              <w:b w:val="0"/>
              <w:noProof/>
              <w:color w:val="auto"/>
              <w:sz w:val="22"/>
              <w:lang w:val="fr-CH" w:eastAsia="fr-CH"/>
            </w:rPr>
          </w:pPr>
          <w:hyperlink w:anchor="_Toc99462559" w:history="1">
            <w:r w:rsidRPr="00924AB8">
              <w:rPr>
                <w:rStyle w:val="Lienhypertexte"/>
                <w:noProof/>
              </w:rPr>
              <w:t>Analyse fonctionnelle</w:t>
            </w:r>
            <w:r>
              <w:rPr>
                <w:noProof/>
                <w:webHidden/>
              </w:rPr>
              <w:tab/>
            </w:r>
            <w:r>
              <w:rPr>
                <w:noProof/>
                <w:webHidden/>
              </w:rPr>
              <w:fldChar w:fldCharType="begin"/>
            </w:r>
            <w:r>
              <w:rPr>
                <w:noProof/>
                <w:webHidden/>
              </w:rPr>
              <w:instrText xml:space="preserve"> PAGEREF _Toc99462559 \h </w:instrText>
            </w:r>
            <w:r>
              <w:rPr>
                <w:noProof/>
                <w:webHidden/>
              </w:rPr>
            </w:r>
            <w:r>
              <w:rPr>
                <w:noProof/>
                <w:webHidden/>
              </w:rPr>
              <w:fldChar w:fldCharType="separate"/>
            </w:r>
            <w:r>
              <w:rPr>
                <w:noProof/>
                <w:webHidden/>
              </w:rPr>
              <w:t>7</w:t>
            </w:r>
            <w:r>
              <w:rPr>
                <w:noProof/>
                <w:webHidden/>
              </w:rPr>
              <w:fldChar w:fldCharType="end"/>
            </w:r>
          </w:hyperlink>
        </w:p>
        <w:p w14:paraId="79A9EE40" w14:textId="7A0FBA85" w:rsidR="008D2022" w:rsidRDefault="008D2022">
          <w:pPr>
            <w:pStyle w:val="TM1"/>
            <w:tabs>
              <w:tab w:val="right" w:leader="dot" w:pos="10024"/>
            </w:tabs>
            <w:rPr>
              <w:b w:val="0"/>
              <w:noProof/>
              <w:color w:val="auto"/>
              <w:sz w:val="22"/>
              <w:lang w:val="fr-CH" w:eastAsia="fr-CH"/>
            </w:rPr>
          </w:pPr>
          <w:hyperlink w:anchor="_Toc99462560" w:history="1">
            <w:r w:rsidRPr="00924AB8">
              <w:rPr>
                <w:rStyle w:val="Lienhypertexte"/>
                <w:noProof/>
              </w:rPr>
              <w:t>Plan de test</w:t>
            </w:r>
            <w:r>
              <w:rPr>
                <w:noProof/>
                <w:webHidden/>
              </w:rPr>
              <w:tab/>
            </w:r>
            <w:r>
              <w:rPr>
                <w:noProof/>
                <w:webHidden/>
              </w:rPr>
              <w:fldChar w:fldCharType="begin"/>
            </w:r>
            <w:r>
              <w:rPr>
                <w:noProof/>
                <w:webHidden/>
              </w:rPr>
              <w:instrText xml:space="preserve"> PAGEREF _Toc99462560 \h </w:instrText>
            </w:r>
            <w:r>
              <w:rPr>
                <w:noProof/>
                <w:webHidden/>
              </w:rPr>
            </w:r>
            <w:r>
              <w:rPr>
                <w:noProof/>
                <w:webHidden/>
              </w:rPr>
              <w:fldChar w:fldCharType="separate"/>
            </w:r>
            <w:r>
              <w:rPr>
                <w:noProof/>
                <w:webHidden/>
              </w:rPr>
              <w:t>11</w:t>
            </w:r>
            <w:r>
              <w:rPr>
                <w:noProof/>
                <w:webHidden/>
              </w:rPr>
              <w:fldChar w:fldCharType="end"/>
            </w:r>
          </w:hyperlink>
        </w:p>
        <w:p w14:paraId="0725FD0C" w14:textId="05DCB404" w:rsidR="008D2022" w:rsidRDefault="008D2022">
          <w:pPr>
            <w:pStyle w:val="TM3"/>
            <w:tabs>
              <w:tab w:val="right" w:leader="dot" w:pos="10024"/>
            </w:tabs>
            <w:rPr>
              <w:b w:val="0"/>
              <w:noProof/>
              <w:color w:val="auto"/>
              <w:sz w:val="22"/>
              <w:lang w:val="fr-CH" w:eastAsia="fr-CH"/>
            </w:rPr>
          </w:pPr>
          <w:hyperlink w:anchor="_Toc99462561" w:history="1">
            <w:r w:rsidRPr="00924AB8">
              <w:rPr>
                <w:rStyle w:val="Lienhypertexte"/>
                <w:noProof/>
              </w:rPr>
              <w:t>Description des tests</w:t>
            </w:r>
            <w:r>
              <w:rPr>
                <w:noProof/>
                <w:webHidden/>
              </w:rPr>
              <w:tab/>
            </w:r>
            <w:r>
              <w:rPr>
                <w:noProof/>
                <w:webHidden/>
              </w:rPr>
              <w:fldChar w:fldCharType="begin"/>
            </w:r>
            <w:r>
              <w:rPr>
                <w:noProof/>
                <w:webHidden/>
              </w:rPr>
              <w:instrText xml:space="preserve"> PAGEREF _Toc99462561 \h </w:instrText>
            </w:r>
            <w:r>
              <w:rPr>
                <w:noProof/>
                <w:webHidden/>
              </w:rPr>
            </w:r>
            <w:r>
              <w:rPr>
                <w:noProof/>
                <w:webHidden/>
              </w:rPr>
              <w:fldChar w:fldCharType="separate"/>
            </w:r>
            <w:r>
              <w:rPr>
                <w:noProof/>
                <w:webHidden/>
              </w:rPr>
              <w:t>11</w:t>
            </w:r>
            <w:r>
              <w:rPr>
                <w:noProof/>
                <w:webHidden/>
              </w:rPr>
              <w:fldChar w:fldCharType="end"/>
            </w:r>
          </w:hyperlink>
        </w:p>
        <w:p w14:paraId="57696922" w14:textId="1FA8C007" w:rsidR="008D2022" w:rsidRDefault="008D2022">
          <w:pPr>
            <w:pStyle w:val="TM3"/>
            <w:tabs>
              <w:tab w:val="right" w:leader="dot" w:pos="10024"/>
            </w:tabs>
            <w:rPr>
              <w:b w:val="0"/>
              <w:noProof/>
              <w:color w:val="auto"/>
              <w:sz w:val="22"/>
              <w:lang w:val="fr-CH" w:eastAsia="fr-CH"/>
            </w:rPr>
          </w:pPr>
          <w:hyperlink w:anchor="_Toc99462562" w:history="1">
            <w:r w:rsidRPr="00924AB8">
              <w:rPr>
                <w:rStyle w:val="Lienhypertexte"/>
                <w:noProof/>
              </w:rPr>
              <w:t>Scénarios de tests</w:t>
            </w:r>
            <w:r>
              <w:rPr>
                <w:noProof/>
                <w:webHidden/>
              </w:rPr>
              <w:tab/>
            </w:r>
            <w:r>
              <w:rPr>
                <w:noProof/>
                <w:webHidden/>
              </w:rPr>
              <w:fldChar w:fldCharType="begin"/>
            </w:r>
            <w:r>
              <w:rPr>
                <w:noProof/>
                <w:webHidden/>
              </w:rPr>
              <w:instrText xml:space="preserve"> PAGEREF _Toc99462562 \h </w:instrText>
            </w:r>
            <w:r>
              <w:rPr>
                <w:noProof/>
                <w:webHidden/>
              </w:rPr>
            </w:r>
            <w:r>
              <w:rPr>
                <w:noProof/>
                <w:webHidden/>
              </w:rPr>
              <w:fldChar w:fldCharType="separate"/>
            </w:r>
            <w:r>
              <w:rPr>
                <w:noProof/>
                <w:webHidden/>
              </w:rPr>
              <w:t>13</w:t>
            </w:r>
            <w:r>
              <w:rPr>
                <w:noProof/>
                <w:webHidden/>
              </w:rPr>
              <w:fldChar w:fldCharType="end"/>
            </w:r>
          </w:hyperlink>
        </w:p>
        <w:p w14:paraId="01F32AE7" w14:textId="538A5D5E" w:rsidR="008D2022" w:rsidRDefault="008D2022">
          <w:pPr>
            <w:pStyle w:val="TM1"/>
            <w:tabs>
              <w:tab w:val="right" w:leader="dot" w:pos="10024"/>
            </w:tabs>
            <w:rPr>
              <w:b w:val="0"/>
              <w:noProof/>
              <w:color w:val="auto"/>
              <w:sz w:val="22"/>
              <w:lang w:val="fr-CH" w:eastAsia="fr-CH"/>
            </w:rPr>
          </w:pPr>
          <w:hyperlink w:anchor="_Toc99462563" w:history="1">
            <w:r w:rsidRPr="00924AB8">
              <w:rPr>
                <w:rStyle w:val="Lienhypertexte"/>
                <w:noProof/>
              </w:rPr>
              <w:t>Conclusion</w:t>
            </w:r>
            <w:r>
              <w:rPr>
                <w:noProof/>
                <w:webHidden/>
              </w:rPr>
              <w:tab/>
            </w:r>
            <w:r>
              <w:rPr>
                <w:noProof/>
                <w:webHidden/>
              </w:rPr>
              <w:fldChar w:fldCharType="begin"/>
            </w:r>
            <w:r>
              <w:rPr>
                <w:noProof/>
                <w:webHidden/>
              </w:rPr>
              <w:instrText xml:space="preserve"> PAGEREF _Toc99462563 \h </w:instrText>
            </w:r>
            <w:r>
              <w:rPr>
                <w:noProof/>
                <w:webHidden/>
              </w:rPr>
            </w:r>
            <w:r>
              <w:rPr>
                <w:noProof/>
                <w:webHidden/>
              </w:rPr>
              <w:fldChar w:fldCharType="separate"/>
            </w:r>
            <w:r>
              <w:rPr>
                <w:noProof/>
                <w:webHidden/>
              </w:rPr>
              <w:t>14</w:t>
            </w:r>
            <w:r>
              <w:rPr>
                <w:noProof/>
                <w:webHidden/>
              </w:rPr>
              <w:fldChar w:fldCharType="end"/>
            </w:r>
          </w:hyperlink>
        </w:p>
        <w:p w14:paraId="68C18275" w14:textId="53F1F407" w:rsidR="008D2022" w:rsidRDefault="008D2022">
          <w:pPr>
            <w:pStyle w:val="TM3"/>
            <w:tabs>
              <w:tab w:val="right" w:leader="dot" w:pos="10024"/>
            </w:tabs>
            <w:rPr>
              <w:b w:val="0"/>
              <w:noProof/>
              <w:color w:val="auto"/>
              <w:sz w:val="22"/>
              <w:lang w:val="fr-CH" w:eastAsia="fr-CH"/>
            </w:rPr>
          </w:pPr>
          <w:hyperlink w:anchor="_Toc99462564" w:history="1">
            <w:r w:rsidRPr="00924AB8">
              <w:rPr>
                <w:rStyle w:val="Lienhypertexte"/>
                <w:noProof/>
              </w:rPr>
              <w:t>Difficultés rencontrées</w:t>
            </w:r>
            <w:r>
              <w:rPr>
                <w:noProof/>
                <w:webHidden/>
              </w:rPr>
              <w:tab/>
            </w:r>
            <w:r>
              <w:rPr>
                <w:noProof/>
                <w:webHidden/>
              </w:rPr>
              <w:fldChar w:fldCharType="begin"/>
            </w:r>
            <w:r>
              <w:rPr>
                <w:noProof/>
                <w:webHidden/>
              </w:rPr>
              <w:instrText xml:space="preserve"> PAGEREF _Toc99462564 \h </w:instrText>
            </w:r>
            <w:r>
              <w:rPr>
                <w:noProof/>
                <w:webHidden/>
              </w:rPr>
            </w:r>
            <w:r>
              <w:rPr>
                <w:noProof/>
                <w:webHidden/>
              </w:rPr>
              <w:fldChar w:fldCharType="separate"/>
            </w:r>
            <w:r>
              <w:rPr>
                <w:noProof/>
                <w:webHidden/>
              </w:rPr>
              <w:t>14</w:t>
            </w:r>
            <w:r>
              <w:rPr>
                <w:noProof/>
                <w:webHidden/>
              </w:rPr>
              <w:fldChar w:fldCharType="end"/>
            </w:r>
          </w:hyperlink>
        </w:p>
        <w:p w14:paraId="62B6B897" w14:textId="73893A0E" w:rsidR="008D2022" w:rsidRDefault="008D2022">
          <w:pPr>
            <w:pStyle w:val="TM3"/>
            <w:tabs>
              <w:tab w:val="right" w:leader="dot" w:pos="10024"/>
            </w:tabs>
            <w:rPr>
              <w:b w:val="0"/>
              <w:noProof/>
              <w:color w:val="auto"/>
              <w:sz w:val="22"/>
              <w:lang w:val="fr-CH" w:eastAsia="fr-CH"/>
            </w:rPr>
          </w:pPr>
          <w:hyperlink w:anchor="_Toc99462565" w:history="1">
            <w:r w:rsidRPr="00924AB8">
              <w:rPr>
                <w:rStyle w:val="Lienhypertexte"/>
                <w:noProof/>
              </w:rPr>
              <w:t>Améliorations possibles</w:t>
            </w:r>
            <w:r>
              <w:rPr>
                <w:noProof/>
                <w:webHidden/>
              </w:rPr>
              <w:tab/>
            </w:r>
            <w:r>
              <w:rPr>
                <w:noProof/>
                <w:webHidden/>
              </w:rPr>
              <w:fldChar w:fldCharType="begin"/>
            </w:r>
            <w:r>
              <w:rPr>
                <w:noProof/>
                <w:webHidden/>
              </w:rPr>
              <w:instrText xml:space="preserve"> PAGEREF _Toc99462565 \h </w:instrText>
            </w:r>
            <w:r>
              <w:rPr>
                <w:noProof/>
                <w:webHidden/>
              </w:rPr>
            </w:r>
            <w:r>
              <w:rPr>
                <w:noProof/>
                <w:webHidden/>
              </w:rPr>
              <w:fldChar w:fldCharType="separate"/>
            </w:r>
            <w:r>
              <w:rPr>
                <w:noProof/>
                <w:webHidden/>
              </w:rPr>
              <w:t>14</w:t>
            </w:r>
            <w:r>
              <w:rPr>
                <w:noProof/>
                <w:webHidden/>
              </w:rPr>
              <w:fldChar w:fldCharType="end"/>
            </w:r>
          </w:hyperlink>
        </w:p>
        <w:p w14:paraId="16D473E4" w14:textId="452EDCB4" w:rsidR="008D2022" w:rsidRDefault="008D2022">
          <w:pPr>
            <w:pStyle w:val="TM3"/>
            <w:tabs>
              <w:tab w:val="right" w:leader="dot" w:pos="10024"/>
            </w:tabs>
            <w:rPr>
              <w:b w:val="0"/>
              <w:noProof/>
              <w:color w:val="auto"/>
              <w:sz w:val="22"/>
              <w:lang w:val="fr-CH" w:eastAsia="fr-CH"/>
            </w:rPr>
          </w:pPr>
          <w:hyperlink w:anchor="_Toc99462566" w:history="1">
            <w:r w:rsidRPr="00924AB8">
              <w:rPr>
                <w:rStyle w:val="Lienhypertexte"/>
                <w:noProof/>
              </w:rPr>
              <w:t>Bilan Personnel</w:t>
            </w:r>
            <w:r>
              <w:rPr>
                <w:noProof/>
                <w:webHidden/>
              </w:rPr>
              <w:tab/>
            </w:r>
            <w:r>
              <w:rPr>
                <w:noProof/>
                <w:webHidden/>
              </w:rPr>
              <w:fldChar w:fldCharType="begin"/>
            </w:r>
            <w:r>
              <w:rPr>
                <w:noProof/>
                <w:webHidden/>
              </w:rPr>
              <w:instrText xml:space="preserve"> PAGEREF _Toc99462566 \h </w:instrText>
            </w:r>
            <w:r>
              <w:rPr>
                <w:noProof/>
                <w:webHidden/>
              </w:rPr>
            </w:r>
            <w:r>
              <w:rPr>
                <w:noProof/>
                <w:webHidden/>
              </w:rPr>
              <w:fldChar w:fldCharType="separate"/>
            </w:r>
            <w:r>
              <w:rPr>
                <w:noProof/>
                <w:webHidden/>
              </w:rPr>
              <w:t>15</w:t>
            </w:r>
            <w:r>
              <w:rPr>
                <w:noProof/>
                <w:webHidden/>
              </w:rPr>
              <w:fldChar w:fldCharType="end"/>
            </w:r>
          </w:hyperlink>
        </w:p>
        <w:p w14:paraId="6E9886CC" w14:textId="6F6EAF0B" w:rsidR="00B47503" w:rsidRDefault="00B47503">
          <w:r>
            <w:rPr>
              <w:bCs/>
            </w:rPr>
            <w:fldChar w:fldCharType="end"/>
          </w:r>
        </w:p>
      </w:sdtContent>
    </w:sdt>
    <w:p w14:paraId="056E2980" w14:textId="77777777" w:rsidR="00B47503" w:rsidRDefault="00B47503">
      <w:pPr>
        <w:spacing w:after="200"/>
        <w:rPr>
          <w:rFonts w:asciiTheme="majorHAnsi" w:eastAsiaTheme="majorEastAsia" w:hAnsiTheme="majorHAnsi" w:cstheme="majorBidi"/>
          <w:color w:val="061F57" w:themeColor="text2" w:themeShade="BF"/>
          <w:kern w:val="28"/>
          <w:sz w:val="52"/>
          <w:szCs w:val="32"/>
          <w:lang w:bidi="fr-FR"/>
        </w:rPr>
      </w:pPr>
      <w:r>
        <w:rPr>
          <w:lang w:bidi="fr-FR"/>
        </w:rPr>
        <w:br w:type="page"/>
      </w:r>
    </w:p>
    <w:p w14:paraId="503FDFEC" w14:textId="7A23FAE7" w:rsidR="003D48A0" w:rsidRDefault="003D48A0" w:rsidP="00D077E9">
      <w:pPr>
        <w:pStyle w:val="Titre1"/>
      </w:pPr>
      <w:bookmarkStart w:id="0" w:name="_Toc99462549"/>
      <w:r>
        <w:lastRenderedPageBreak/>
        <w:t>Introduction</w:t>
      </w:r>
      <w:bookmarkEnd w:id="0"/>
    </w:p>
    <w:p w14:paraId="7F19736D" w14:textId="45C9E293" w:rsidR="003D48A0" w:rsidRDefault="003D48A0" w:rsidP="003D48A0">
      <w:pPr>
        <w:pStyle w:val="Contenu"/>
      </w:pPr>
      <w:r>
        <w:t xml:space="preserve">MorpiOnline est un jeu de morpion en ligne conçu pour être multiplateforme. Un serveur fait la liaison permettant à un joueur sur navigateur de jouer avec un joueur possédant le client </w:t>
      </w:r>
      <w:r w:rsidR="004C634C">
        <w:t>CS</w:t>
      </w:r>
      <w:r>
        <w:t>harp.</w:t>
      </w:r>
    </w:p>
    <w:p w14:paraId="515D5E23" w14:textId="77777777" w:rsidR="003D48A0" w:rsidRDefault="003D48A0" w:rsidP="003D48A0">
      <w:pPr>
        <w:pStyle w:val="Contenu"/>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42D16CC1" w14:textId="77777777" w:rsidTr="00DF027C">
        <w:trPr>
          <w:trHeight w:val="3546"/>
        </w:trPr>
        <w:tc>
          <w:tcPr>
            <w:tcW w:w="9999" w:type="dxa"/>
          </w:tcPr>
          <w:bookmarkStart w:id="1" w:name="_Toc99462550" w:displacedByCustomXml="next"/>
          <w:sdt>
            <w:sdtPr>
              <w:id w:val="1660650702"/>
              <w:placeholder>
                <w:docPart w:val="3BBF91D94B084415B783C328D2B61BE7"/>
              </w:placeholder>
              <w15:appearance w15:val="hidden"/>
            </w:sdtPr>
            <w:sdtEndPr>
              <w:rPr>
                <w:rStyle w:val="Titre3Car"/>
                <w:rFonts w:asciiTheme="majorHAnsi" w:hAnsiTheme="majorHAnsi"/>
                <w:b/>
                <w:color w:val="012639" w:themeColor="accent1" w:themeShade="7F"/>
              </w:rPr>
            </w:sdtEndPr>
            <w:sdtContent>
              <w:p w14:paraId="479D9A58" w14:textId="3C5445C2" w:rsidR="00D077E9" w:rsidRPr="00D1402F" w:rsidRDefault="00D1402F" w:rsidP="00DF027C">
                <w:pPr>
                  <w:pStyle w:val="Titre2"/>
                  <w:rPr>
                    <w:rStyle w:val="Titre3Car"/>
                  </w:rPr>
                </w:pPr>
                <w:r w:rsidRPr="00D1402F">
                  <w:rPr>
                    <w:rStyle w:val="Titre3Car"/>
                  </w:rPr>
                  <w:t>Description de l’application</w:t>
                </w:r>
              </w:p>
            </w:sdtContent>
          </w:sdt>
          <w:bookmarkEnd w:id="1" w:displacedByCustomXml="prev"/>
          <w:p w14:paraId="43DE50E0" w14:textId="707CF135" w:rsidR="00DF027C" w:rsidRDefault="00623B45" w:rsidP="00DF027C">
            <w:pPr>
              <w:pStyle w:val="Contenu"/>
            </w:pPr>
            <w:r>
              <w:t xml:space="preserve">L’application est </w:t>
            </w:r>
            <w:r w:rsidR="00852A30">
              <w:t xml:space="preserve">divisée en plusieurs parties : un serveur express (javascript), un client web ainsi qu’un client </w:t>
            </w:r>
            <w:r w:rsidR="004C634C">
              <w:t>CS</w:t>
            </w:r>
            <w:r w:rsidR="00852A30">
              <w:t xml:space="preserve">harp. Le serveur fait la liaison entre les différentes plateformes permettant au client web de communiquer avec le client </w:t>
            </w:r>
            <w:r w:rsidR="004C634C">
              <w:t>CS</w:t>
            </w:r>
            <w:r w:rsidR="00852A30">
              <w:t xml:space="preserve">harp de manière instantanée. Pour réaliser ceci, nous avons utilisé un Framework nommé </w:t>
            </w:r>
            <w:r w:rsidR="004C634C">
              <w:t>E</w:t>
            </w:r>
            <w:r w:rsidR="00852A30">
              <w:t xml:space="preserve">xpressJS afin de créer une api permettant aux joueurs de se connecter sur les différents clients. Pour ce qui en est du jeu, nous avons utilisé le Framework Socket.IO. </w:t>
            </w:r>
            <w:r w:rsidR="00261E05">
              <w:t>C</w:t>
            </w:r>
            <w:r w:rsidR="00852A30">
              <w:t>e Framework est indispensable pour notre projet car il permet de gérer des actions sur plusieurs clients en temps réel.</w:t>
            </w:r>
          </w:p>
        </w:tc>
      </w:tr>
    </w:tbl>
    <w:p w14:paraId="0788DEEB" w14:textId="77777777" w:rsidR="00AB02A7" w:rsidRDefault="00AB02A7" w:rsidP="00DF027C"/>
    <w:p w14:paraId="7AA31FB6" w14:textId="4D8D6FAB" w:rsidR="00B34FF7" w:rsidRDefault="00B34FF7" w:rsidP="00B34FF7">
      <w:pPr>
        <w:pStyle w:val="Titre1"/>
      </w:pPr>
      <w:bookmarkStart w:id="2" w:name="_Toc99462551"/>
      <w:r>
        <w:t>Planification</w:t>
      </w:r>
      <w:bookmarkEnd w:id="2"/>
    </w:p>
    <w:p w14:paraId="4601D7AD" w14:textId="394F441A" w:rsidR="00B34FF7" w:rsidRDefault="00B34FF7" w:rsidP="00B34FF7">
      <w:pPr>
        <w:pStyle w:val="Titre3"/>
        <w:rPr>
          <w:sz w:val="36"/>
          <w:szCs w:val="36"/>
        </w:rPr>
      </w:pPr>
      <w:bookmarkStart w:id="3" w:name="_Toc99462552"/>
      <w:r w:rsidRPr="00B34FF7">
        <w:rPr>
          <w:sz w:val="36"/>
          <w:szCs w:val="36"/>
        </w:rPr>
        <w:t>Diagramme de Gant</w:t>
      </w:r>
      <w:r w:rsidR="004C634C">
        <w:rPr>
          <w:sz w:val="36"/>
          <w:szCs w:val="36"/>
        </w:rPr>
        <w:t>t</w:t>
      </w:r>
      <w:bookmarkEnd w:id="3"/>
    </w:p>
    <w:p w14:paraId="14D905F4" w14:textId="7A4055E2" w:rsidR="00B34FF7" w:rsidRDefault="00B34FF7" w:rsidP="00B34FF7">
      <w:pPr>
        <w:pStyle w:val="Contenu"/>
      </w:pPr>
      <w:r>
        <w:t>Sur le diagramme ci-dessous, vous pouvez apercevoir la répartition des tâches du projet sur le temps qui nous a été mis à disposition.</w:t>
      </w:r>
      <w:r w:rsidR="001F0E3E">
        <w:t xml:space="preserve"> </w:t>
      </w:r>
      <w:r>
        <w:t>Dans l’ensemble, toutes les tâches ont été réalisé</w:t>
      </w:r>
      <w:r w:rsidR="001A367D">
        <w:t>e</w:t>
      </w:r>
      <w:r>
        <w:t>s sans grande difficulté. L</w:t>
      </w:r>
      <w:r w:rsidR="001A367D">
        <w:t>es</w:t>
      </w:r>
      <w:r>
        <w:t xml:space="preserve"> tâche</w:t>
      </w:r>
      <w:r w:rsidR="001A367D">
        <w:t>s</w:t>
      </w:r>
      <w:r>
        <w:t xml:space="preserve"> ayant pris plus de temps que prévu </w:t>
      </w:r>
      <w:r w:rsidR="001A367D">
        <w:t>sont</w:t>
      </w:r>
      <w:r>
        <w:t xml:space="preserve"> la création du serveur</w:t>
      </w:r>
      <w:r w:rsidR="001A367D">
        <w:t xml:space="preserve"> ainsi que les clients</w:t>
      </w:r>
      <w:r>
        <w:t>.</w:t>
      </w:r>
      <w:r w:rsidR="001A367D">
        <w:t xml:space="preserve"> Les tâches ont été répartis équitablement entre chaque </w:t>
      </w:r>
      <w:r w:rsidR="00164747">
        <w:t>membre</w:t>
      </w:r>
      <w:r w:rsidR="001A367D">
        <w:t xml:space="preserve"> de l’équipe.</w:t>
      </w:r>
    </w:p>
    <w:p w14:paraId="5ABF0A94" w14:textId="39B554EC" w:rsidR="006C5119" w:rsidRDefault="006C5119" w:rsidP="00B34FF7">
      <w:pPr>
        <w:pStyle w:val="Contenu"/>
      </w:pPr>
      <w:r>
        <w:rPr>
          <w:noProof/>
        </w:rPr>
        <w:drawing>
          <wp:anchor distT="0" distB="0" distL="114300" distR="114300" simplePos="0" relativeHeight="251662336" behindDoc="1" locked="0" layoutInCell="1" allowOverlap="1" wp14:anchorId="6BC0E57B" wp14:editId="78A954C7">
            <wp:simplePos x="0" y="0"/>
            <wp:positionH relativeFrom="margin">
              <wp:align>center</wp:align>
            </wp:positionH>
            <wp:positionV relativeFrom="paragraph">
              <wp:posOffset>13970</wp:posOffset>
            </wp:positionV>
            <wp:extent cx="5852160" cy="2957882"/>
            <wp:effectExtent l="0" t="0" r="0" b="0"/>
            <wp:wrapNone/>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29578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0ADDD" w14:textId="0F9AB062" w:rsidR="00A71C07" w:rsidRDefault="00A71C07" w:rsidP="00B34FF7">
      <w:pPr>
        <w:pStyle w:val="Contenu"/>
      </w:pPr>
    </w:p>
    <w:p w14:paraId="3C6D62D0" w14:textId="4B749CC7" w:rsidR="00A71C07" w:rsidRDefault="00A71C07" w:rsidP="00B34FF7">
      <w:pPr>
        <w:pStyle w:val="Contenu"/>
      </w:pPr>
    </w:p>
    <w:p w14:paraId="53AF689E" w14:textId="0B4D4593" w:rsidR="00A71C07" w:rsidRDefault="00A71C07" w:rsidP="00B34FF7">
      <w:pPr>
        <w:pStyle w:val="Contenu"/>
      </w:pPr>
    </w:p>
    <w:p w14:paraId="2E72D984" w14:textId="070F70E0" w:rsidR="00A71C07" w:rsidRDefault="00A71C07" w:rsidP="00B34FF7">
      <w:pPr>
        <w:pStyle w:val="Contenu"/>
      </w:pPr>
    </w:p>
    <w:p w14:paraId="766A05A2" w14:textId="5C6703E6" w:rsidR="00A71C07" w:rsidRDefault="00A71C07" w:rsidP="00B34FF7">
      <w:pPr>
        <w:pStyle w:val="Contenu"/>
      </w:pPr>
    </w:p>
    <w:p w14:paraId="770D65B1" w14:textId="58034105" w:rsidR="00A71C07" w:rsidRDefault="00A71C07" w:rsidP="00B34FF7">
      <w:pPr>
        <w:pStyle w:val="Contenu"/>
      </w:pPr>
    </w:p>
    <w:p w14:paraId="0FE23144" w14:textId="7388A603" w:rsidR="00A71C07" w:rsidRDefault="00A71C07" w:rsidP="00B34FF7">
      <w:pPr>
        <w:pStyle w:val="Contenu"/>
      </w:pPr>
    </w:p>
    <w:p w14:paraId="5C55B6A7" w14:textId="5F4CFE5B" w:rsidR="00A71C07" w:rsidRDefault="00A71C07" w:rsidP="00B34FF7">
      <w:pPr>
        <w:pStyle w:val="Contenu"/>
      </w:pPr>
    </w:p>
    <w:p w14:paraId="27C6D329" w14:textId="119F872A" w:rsidR="00A71C07" w:rsidRDefault="00A71C07" w:rsidP="00B34FF7">
      <w:pPr>
        <w:pStyle w:val="Contenu"/>
      </w:pPr>
    </w:p>
    <w:p w14:paraId="301123BC" w14:textId="1C94B618" w:rsidR="00A71C07" w:rsidRDefault="00A71C07" w:rsidP="00B34FF7">
      <w:pPr>
        <w:pStyle w:val="Contenu"/>
      </w:pPr>
    </w:p>
    <w:p w14:paraId="69323133" w14:textId="45966225" w:rsidR="00A71C07" w:rsidRDefault="00A71C07" w:rsidP="00B34FF7">
      <w:pPr>
        <w:pStyle w:val="Contenu"/>
      </w:pPr>
    </w:p>
    <w:p w14:paraId="5638E5EF" w14:textId="1F35E0D1" w:rsidR="00A71C07" w:rsidRDefault="00164747" w:rsidP="00A71C07">
      <w:pPr>
        <w:pStyle w:val="Titre1"/>
      </w:pPr>
      <w:bookmarkStart w:id="4" w:name="_Toc99462553"/>
      <w:r>
        <w:t>Analyse Organique</w:t>
      </w:r>
      <w:bookmarkEnd w:id="4"/>
    </w:p>
    <w:p w14:paraId="00128F6B" w14:textId="35E07D4B" w:rsidR="00A71C07" w:rsidRPr="00A71C07" w:rsidRDefault="00A71C07" w:rsidP="00A71C07">
      <w:pPr>
        <w:pStyle w:val="Titre3"/>
        <w:rPr>
          <w:sz w:val="36"/>
          <w:szCs w:val="36"/>
        </w:rPr>
      </w:pPr>
      <w:bookmarkStart w:id="5" w:name="_Toc99462554"/>
      <w:r>
        <w:rPr>
          <w:sz w:val="36"/>
          <w:szCs w:val="36"/>
        </w:rPr>
        <w:t>Base de données</w:t>
      </w:r>
      <w:bookmarkEnd w:id="5"/>
    </w:p>
    <w:p w14:paraId="353FFF82" w14:textId="470FD0BA" w:rsidR="00A71C07" w:rsidRDefault="00E90F0F" w:rsidP="00B34FF7">
      <w:pPr>
        <w:pStyle w:val="Contenu"/>
      </w:pPr>
      <w:r>
        <w:t>MorpiOnline utilise une base de données MySQL afin de stocker les infos de connexion des utilisateurs ainsi que les statistiques de leurs parties. Ces informations sont ensuite appelées par l’API qui est elle-même appelé par les clients afin de récupérer les informations de connexion ce qui permettra de connecter les utilisateurs.</w:t>
      </w:r>
    </w:p>
    <w:p w14:paraId="44C74AFC" w14:textId="32B598F0" w:rsidR="00241FC7" w:rsidRDefault="00241FC7" w:rsidP="00B34FF7">
      <w:pPr>
        <w:pStyle w:val="Contenu"/>
      </w:pPr>
      <w:r>
        <w:rPr>
          <w:noProof/>
        </w:rPr>
        <w:drawing>
          <wp:inline distT="0" distB="0" distL="0" distR="0" wp14:anchorId="11706138" wp14:editId="1F4E4AEE">
            <wp:extent cx="5610225" cy="2428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2428875"/>
                    </a:xfrm>
                    <a:prstGeom prst="rect">
                      <a:avLst/>
                    </a:prstGeom>
                  </pic:spPr>
                </pic:pic>
              </a:graphicData>
            </a:graphic>
          </wp:inline>
        </w:drawing>
      </w:r>
    </w:p>
    <w:p w14:paraId="1E303168" w14:textId="718ED847" w:rsidR="00241FC7" w:rsidRDefault="00241FC7" w:rsidP="00241FC7">
      <w:pPr>
        <w:pStyle w:val="Titre3"/>
        <w:rPr>
          <w:sz w:val="36"/>
          <w:szCs w:val="36"/>
        </w:rPr>
      </w:pPr>
      <w:bookmarkStart w:id="6" w:name="_Toc99462555"/>
      <w:r>
        <w:rPr>
          <w:sz w:val="36"/>
          <w:szCs w:val="36"/>
        </w:rPr>
        <w:t>Dictionnaire de données</w:t>
      </w:r>
      <w:bookmarkEnd w:id="6"/>
    </w:p>
    <w:p w14:paraId="60D5F8A2" w14:textId="472965B8" w:rsidR="00241FC7" w:rsidRPr="00241FC7" w:rsidRDefault="00241FC7" w:rsidP="00463B63">
      <w:pPr>
        <w:pStyle w:val="Titre5"/>
      </w:pPr>
      <w:r>
        <w:t>users</w:t>
      </w:r>
    </w:p>
    <w:tbl>
      <w:tblPr>
        <w:tblStyle w:val="Grilledutableau"/>
        <w:tblW w:w="0" w:type="auto"/>
        <w:tblLook w:val="04A0" w:firstRow="1" w:lastRow="0" w:firstColumn="1" w:lastColumn="0" w:noHBand="0" w:noVBand="1"/>
      </w:tblPr>
      <w:tblGrid>
        <w:gridCol w:w="2506"/>
        <w:gridCol w:w="2506"/>
        <w:gridCol w:w="2506"/>
        <w:gridCol w:w="2506"/>
      </w:tblGrid>
      <w:tr w:rsidR="00241FC7" w14:paraId="0FE030BB" w14:textId="77777777" w:rsidTr="004B6979">
        <w:tc>
          <w:tcPr>
            <w:tcW w:w="2506" w:type="dxa"/>
            <w:shd w:val="clear" w:color="auto" w:fill="34ABA2" w:themeFill="accent3"/>
          </w:tcPr>
          <w:p w14:paraId="1A65B1DD" w14:textId="055D167C" w:rsidR="00241FC7" w:rsidRPr="004B6979" w:rsidRDefault="004B6979" w:rsidP="00241FC7">
            <w:pPr>
              <w:rPr>
                <w:color w:val="FFFFFF" w:themeColor="background1"/>
              </w:rPr>
            </w:pPr>
            <w:r w:rsidRPr="004B6979">
              <w:rPr>
                <w:color w:val="FFFFFF" w:themeColor="background1"/>
              </w:rPr>
              <w:t>Colonne</w:t>
            </w:r>
          </w:p>
        </w:tc>
        <w:tc>
          <w:tcPr>
            <w:tcW w:w="2506" w:type="dxa"/>
            <w:shd w:val="clear" w:color="auto" w:fill="34ABA2" w:themeFill="accent3"/>
          </w:tcPr>
          <w:p w14:paraId="4A6537A3" w14:textId="4206D67B" w:rsidR="00241FC7" w:rsidRPr="004B6979" w:rsidRDefault="004B6979" w:rsidP="00241FC7">
            <w:pPr>
              <w:rPr>
                <w:color w:val="FFFFFF" w:themeColor="background1"/>
              </w:rPr>
            </w:pPr>
            <w:r w:rsidRPr="004B6979">
              <w:rPr>
                <w:color w:val="FFFFFF" w:themeColor="background1"/>
              </w:rPr>
              <w:t>Type</w:t>
            </w:r>
          </w:p>
        </w:tc>
        <w:tc>
          <w:tcPr>
            <w:tcW w:w="2506" w:type="dxa"/>
            <w:shd w:val="clear" w:color="auto" w:fill="34ABA2" w:themeFill="accent3"/>
          </w:tcPr>
          <w:p w14:paraId="28144594" w14:textId="029CC82B" w:rsidR="00241FC7" w:rsidRPr="004B6979" w:rsidRDefault="004B6979" w:rsidP="00241FC7">
            <w:pPr>
              <w:rPr>
                <w:color w:val="FFFFFF" w:themeColor="background1"/>
              </w:rPr>
            </w:pPr>
            <w:r w:rsidRPr="004B6979">
              <w:rPr>
                <w:color w:val="FFFFFF" w:themeColor="background1"/>
              </w:rPr>
              <w:t>Null</w:t>
            </w:r>
          </w:p>
        </w:tc>
        <w:tc>
          <w:tcPr>
            <w:tcW w:w="2506" w:type="dxa"/>
            <w:shd w:val="clear" w:color="auto" w:fill="34ABA2" w:themeFill="accent3"/>
          </w:tcPr>
          <w:p w14:paraId="2CBDFEAE" w14:textId="20FE48D9" w:rsidR="00241FC7" w:rsidRPr="004B6979" w:rsidRDefault="004B6979" w:rsidP="00241FC7">
            <w:pPr>
              <w:rPr>
                <w:color w:val="FFFFFF" w:themeColor="background1"/>
              </w:rPr>
            </w:pPr>
            <w:r w:rsidRPr="004B6979">
              <w:rPr>
                <w:color w:val="FFFFFF" w:themeColor="background1"/>
              </w:rPr>
              <w:t>Défaut</w:t>
            </w:r>
          </w:p>
        </w:tc>
      </w:tr>
      <w:tr w:rsidR="00241FC7" w14:paraId="70DCA9F0" w14:textId="77777777" w:rsidTr="00241FC7">
        <w:tc>
          <w:tcPr>
            <w:tcW w:w="2506" w:type="dxa"/>
          </w:tcPr>
          <w:p w14:paraId="26BA2F68" w14:textId="5F1F030E" w:rsidR="00241FC7" w:rsidRDefault="004B6979" w:rsidP="00C51CBF">
            <w:pPr>
              <w:pStyle w:val="Contenu"/>
            </w:pPr>
            <w:r>
              <w:t>idUser</w:t>
            </w:r>
          </w:p>
        </w:tc>
        <w:tc>
          <w:tcPr>
            <w:tcW w:w="2506" w:type="dxa"/>
          </w:tcPr>
          <w:p w14:paraId="4FB96878" w14:textId="291FC5CF" w:rsidR="00241FC7" w:rsidRDefault="00C51CBF" w:rsidP="00C51CBF">
            <w:pPr>
              <w:pStyle w:val="Contenu"/>
            </w:pPr>
            <w:r>
              <w:t>int(11)</w:t>
            </w:r>
          </w:p>
        </w:tc>
        <w:tc>
          <w:tcPr>
            <w:tcW w:w="2506" w:type="dxa"/>
          </w:tcPr>
          <w:p w14:paraId="16E9AC92" w14:textId="109EC189" w:rsidR="00241FC7" w:rsidRDefault="00C51CBF" w:rsidP="00C51CBF">
            <w:pPr>
              <w:pStyle w:val="Contenu"/>
            </w:pPr>
            <w:r>
              <w:t>Non</w:t>
            </w:r>
          </w:p>
        </w:tc>
        <w:tc>
          <w:tcPr>
            <w:tcW w:w="2506" w:type="dxa"/>
          </w:tcPr>
          <w:p w14:paraId="1D8E22E0" w14:textId="77777777" w:rsidR="00241FC7" w:rsidRDefault="00241FC7" w:rsidP="00C51CBF">
            <w:pPr>
              <w:pStyle w:val="Contenu"/>
            </w:pPr>
          </w:p>
        </w:tc>
      </w:tr>
      <w:tr w:rsidR="00241FC7" w14:paraId="12266B76" w14:textId="77777777" w:rsidTr="00241FC7">
        <w:tc>
          <w:tcPr>
            <w:tcW w:w="2506" w:type="dxa"/>
          </w:tcPr>
          <w:p w14:paraId="5C704FBA" w14:textId="01596675" w:rsidR="00241FC7" w:rsidRDefault="00C51CBF" w:rsidP="00C51CBF">
            <w:pPr>
              <w:pStyle w:val="Contenu"/>
            </w:pPr>
            <w:r>
              <w:t>Username</w:t>
            </w:r>
          </w:p>
        </w:tc>
        <w:tc>
          <w:tcPr>
            <w:tcW w:w="2506" w:type="dxa"/>
          </w:tcPr>
          <w:p w14:paraId="5BAF7001" w14:textId="2B505EB5" w:rsidR="00241FC7" w:rsidRDefault="00C51CBF" w:rsidP="00C51CBF">
            <w:pPr>
              <w:pStyle w:val="Contenu"/>
            </w:pPr>
            <w:r>
              <w:t>varchar(15)</w:t>
            </w:r>
          </w:p>
        </w:tc>
        <w:tc>
          <w:tcPr>
            <w:tcW w:w="2506" w:type="dxa"/>
          </w:tcPr>
          <w:p w14:paraId="7468C39B" w14:textId="6FC464B0" w:rsidR="00241FC7" w:rsidRDefault="00C51CBF" w:rsidP="00C51CBF">
            <w:pPr>
              <w:pStyle w:val="Contenu"/>
            </w:pPr>
            <w:r>
              <w:t>Non</w:t>
            </w:r>
          </w:p>
        </w:tc>
        <w:tc>
          <w:tcPr>
            <w:tcW w:w="2506" w:type="dxa"/>
          </w:tcPr>
          <w:p w14:paraId="72250B10" w14:textId="77777777" w:rsidR="00241FC7" w:rsidRDefault="00241FC7" w:rsidP="00C51CBF">
            <w:pPr>
              <w:pStyle w:val="Contenu"/>
            </w:pPr>
          </w:p>
        </w:tc>
      </w:tr>
      <w:tr w:rsidR="00C51CBF" w14:paraId="330DF5D4" w14:textId="77777777" w:rsidTr="00241FC7">
        <w:tc>
          <w:tcPr>
            <w:tcW w:w="2506" w:type="dxa"/>
          </w:tcPr>
          <w:p w14:paraId="156C9E0A" w14:textId="5CC1544C" w:rsidR="00C51CBF" w:rsidRDefault="00C51CBF" w:rsidP="00C51CBF">
            <w:pPr>
              <w:pStyle w:val="Contenu"/>
            </w:pPr>
            <w:r>
              <w:t>Password</w:t>
            </w:r>
          </w:p>
        </w:tc>
        <w:tc>
          <w:tcPr>
            <w:tcW w:w="2506" w:type="dxa"/>
          </w:tcPr>
          <w:p w14:paraId="02F79B36" w14:textId="035BB55D" w:rsidR="00C51CBF" w:rsidRDefault="00C51CBF" w:rsidP="00C51CBF">
            <w:pPr>
              <w:pStyle w:val="Contenu"/>
            </w:pPr>
            <w:r>
              <w:t>Varchar(95)</w:t>
            </w:r>
          </w:p>
        </w:tc>
        <w:tc>
          <w:tcPr>
            <w:tcW w:w="2506" w:type="dxa"/>
          </w:tcPr>
          <w:p w14:paraId="700A1538" w14:textId="34087A41" w:rsidR="00C51CBF" w:rsidRDefault="00C51CBF" w:rsidP="00C51CBF">
            <w:pPr>
              <w:pStyle w:val="Contenu"/>
            </w:pPr>
            <w:r>
              <w:t>Non</w:t>
            </w:r>
          </w:p>
        </w:tc>
        <w:tc>
          <w:tcPr>
            <w:tcW w:w="2506" w:type="dxa"/>
          </w:tcPr>
          <w:p w14:paraId="4DDD04CC" w14:textId="77777777" w:rsidR="00C51CBF" w:rsidRDefault="00C51CBF" w:rsidP="00C51CBF">
            <w:pPr>
              <w:pStyle w:val="Contenu"/>
            </w:pPr>
          </w:p>
        </w:tc>
      </w:tr>
    </w:tbl>
    <w:p w14:paraId="0808D075" w14:textId="77777777" w:rsidR="00241FC7" w:rsidRPr="00241FC7" w:rsidRDefault="00241FC7" w:rsidP="00241FC7"/>
    <w:p w14:paraId="098AA923" w14:textId="77155451" w:rsidR="000129A0" w:rsidRPr="00241FC7" w:rsidRDefault="000129A0" w:rsidP="00463B63">
      <w:pPr>
        <w:pStyle w:val="Titre5"/>
      </w:pPr>
      <w:r>
        <w:t>stats</w:t>
      </w:r>
    </w:p>
    <w:tbl>
      <w:tblPr>
        <w:tblStyle w:val="Grilledutableau"/>
        <w:tblW w:w="0" w:type="auto"/>
        <w:tblLook w:val="04A0" w:firstRow="1" w:lastRow="0" w:firstColumn="1" w:lastColumn="0" w:noHBand="0" w:noVBand="1"/>
      </w:tblPr>
      <w:tblGrid>
        <w:gridCol w:w="2506"/>
        <w:gridCol w:w="2506"/>
        <w:gridCol w:w="2506"/>
        <w:gridCol w:w="2506"/>
      </w:tblGrid>
      <w:tr w:rsidR="000129A0" w14:paraId="5DD31BC7" w14:textId="77777777" w:rsidTr="00A569E7">
        <w:tc>
          <w:tcPr>
            <w:tcW w:w="2506" w:type="dxa"/>
            <w:shd w:val="clear" w:color="auto" w:fill="34ABA2" w:themeFill="accent3"/>
          </w:tcPr>
          <w:p w14:paraId="27874CDA" w14:textId="77777777" w:rsidR="000129A0" w:rsidRPr="004B6979" w:rsidRDefault="000129A0" w:rsidP="00A569E7">
            <w:pPr>
              <w:rPr>
                <w:color w:val="FFFFFF" w:themeColor="background1"/>
              </w:rPr>
            </w:pPr>
            <w:r w:rsidRPr="004B6979">
              <w:rPr>
                <w:color w:val="FFFFFF" w:themeColor="background1"/>
              </w:rPr>
              <w:t>Colonne</w:t>
            </w:r>
          </w:p>
        </w:tc>
        <w:tc>
          <w:tcPr>
            <w:tcW w:w="2506" w:type="dxa"/>
            <w:shd w:val="clear" w:color="auto" w:fill="34ABA2" w:themeFill="accent3"/>
          </w:tcPr>
          <w:p w14:paraId="0C9C1653" w14:textId="77777777" w:rsidR="000129A0" w:rsidRPr="004B6979" w:rsidRDefault="000129A0" w:rsidP="00A569E7">
            <w:pPr>
              <w:rPr>
                <w:color w:val="FFFFFF" w:themeColor="background1"/>
              </w:rPr>
            </w:pPr>
            <w:r w:rsidRPr="004B6979">
              <w:rPr>
                <w:color w:val="FFFFFF" w:themeColor="background1"/>
              </w:rPr>
              <w:t>Type</w:t>
            </w:r>
          </w:p>
        </w:tc>
        <w:tc>
          <w:tcPr>
            <w:tcW w:w="2506" w:type="dxa"/>
            <w:shd w:val="clear" w:color="auto" w:fill="34ABA2" w:themeFill="accent3"/>
          </w:tcPr>
          <w:p w14:paraId="5B111A6F" w14:textId="77777777" w:rsidR="000129A0" w:rsidRPr="004B6979" w:rsidRDefault="000129A0" w:rsidP="00A569E7">
            <w:pPr>
              <w:rPr>
                <w:color w:val="FFFFFF" w:themeColor="background1"/>
              </w:rPr>
            </w:pPr>
            <w:r w:rsidRPr="004B6979">
              <w:rPr>
                <w:color w:val="FFFFFF" w:themeColor="background1"/>
              </w:rPr>
              <w:t>Null</w:t>
            </w:r>
          </w:p>
        </w:tc>
        <w:tc>
          <w:tcPr>
            <w:tcW w:w="2506" w:type="dxa"/>
            <w:shd w:val="clear" w:color="auto" w:fill="34ABA2" w:themeFill="accent3"/>
          </w:tcPr>
          <w:p w14:paraId="3A2FFB93" w14:textId="77777777" w:rsidR="000129A0" w:rsidRPr="004B6979" w:rsidRDefault="000129A0" w:rsidP="00A569E7">
            <w:pPr>
              <w:rPr>
                <w:color w:val="FFFFFF" w:themeColor="background1"/>
              </w:rPr>
            </w:pPr>
            <w:r w:rsidRPr="004B6979">
              <w:rPr>
                <w:color w:val="FFFFFF" w:themeColor="background1"/>
              </w:rPr>
              <w:t>Défaut</w:t>
            </w:r>
          </w:p>
        </w:tc>
      </w:tr>
      <w:tr w:rsidR="000129A0" w14:paraId="0F5D85BD" w14:textId="77777777" w:rsidTr="00A569E7">
        <w:tc>
          <w:tcPr>
            <w:tcW w:w="2506" w:type="dxa"/>
          </w:tcPr>
          <w:p w14:paraId="06DD9848" w14:textId="34039304" w:rsidR="000129A0" w:rsidRDefault="000129A0" w:rsidP="00A569E7">
            <w:pPr>
              <w:pStyle w:val="Contenu"/>
            </w:pPr>
            <w:r>
              <w:t>idStats</w:t>
            </w:r>
          </w:p>
        </w:tc>
        <w:tc>
          <w:tcPr>
            <w:tcW w:w="2506" w:type="dxa"/>
          </w:tcPr>
          <w:p w14:paraId="7E27C6B6" w14:textId="77777777" w:rsidR="000129A0" w:rsidRDefault="000129A0" w:rsidP="00A569E7">
            <w:pPr>
              <w:pStyle w:val="Contenu"/>
            </w:pPr>
            <w:r>
              <w:t>int(11)</w:t>
            </w:r>
          </w:p>
        </w:tc>
        <w:tc>
          <w:tcPr>
            <w:tcW w:w="2506" w:type="dxa"/>
          </w:tcPr>
          <w:p w14:paraId="56FF3C09" w14:textId="77777777" w:rsidR="000129A0" w:rsidRDefault="000129A0" w:rsidP="00A569E7">
            <w:pPr>
              <w:pStyle w:val="Contenu"/>
            </w:pPr>
            <w:r>
              <w:t>Non</w:t>
            </w:r>
          </w:p>
        </w:tc>
        <w:tc>
          <w:tcPr>
            <w:tcW w:w="2506" w:type="dxa"/>
          </w:tcPr>
          <w:p w14:paraId="18AF124B" w14:textId="77777777" w:rsidR="000129A0" w:rsidRDefault="000129A0" w:rsidP="00A569E7">
            <w:pPr>
              <w:pStyle w:val="Contenu"/>
            </w:pPr>
          </w:p>
        </w:tc>
      </w:tr>
      <w:tr w:rsidR="000129A0" w14:paraId="327CD986" w14:textId="77777777" w:rsidTr="00A569E7">
        <w:tc>
          <w:tcPr>
            <w:tcW w:w="2506" w:type="dxa"/>
          </w:tcPr>
          <w:p w14:paraId="11E069DF" w14:textId="336FF774" w:rsidR="000129A0" w:rsidRDefault="000129A0" w:rsidP="00A569E7">
            <w:pPr>
              <w:pStyle w:val="Contenu"/>
            </w:pPr>
            <w:r>
              <w:t>win</w:t>
            </w:r>
          </w:p>
        </w:tc>
        <w:tc>
          <w:tcPr>
            <w:tcW w:w="2506" w:type="dxa"/>
          </w:tcPr>
          <w:p w14:paraId="694A4B0E" w14:textId="29081EE3" w:rsidR="000129A0" w:rsidRDefault="000129A0" w:rsidP="00A569E7">
            <w:pPr>
              <w:pStyle w:val="Contenu"/>
            </w:pPr>
            <w:r>
              <w:t>int(11)</w:t>
            </w:r>
          </w:p>
        </w:tc>
        <w:tc>
          <w:tcPr>
            <w:tcW w:w="2506" w:type="dxa"/>
          </w:tcPr>
          <w:p w14:paraId="622E3705" w14:textId="77777777" w:rsidR="000129A0" w:rsidRDefault="000129A0" w:rsidP="00A569E7">
            <w:pPr>
              <w:pStyle w:val="Contenu"/>
            </w:pPr>
            <w:r>
              <w:t>Non</w:t>
            </w:r>
          </w:p>
        </w:tc>
        <w:tc>
          <w:tcPr>
            <w:tcW w:w="2506" w:type="dxa"/>
          </w:tcPr>
          <w:p w14:paraId="220199FA" w14:textId="46E8EB42" w:rsidR="000129A0" w:rsidRDefault="000129A0" w:rsidP="00A569E7">
            <w:pPr>
              <w:pStyle w:val="Contenu"/>
            </w:pPr>
            <w:r>
              <w:t>0</w:t>
            </w:r>
          </w:p>
        </w:tc>
      </w:tr>
      <w:tr w:rsidR="000129A0" w14:paraId="7312C182" w14:textId="77777777" w:rsidTr="00A569E7">
        <w:tc>
          <w:tcPr>
            <w:tcW w:w="2506" w:type="dxa"/>
          </w:tcPr>
          <w:p w14:paraId="7AB1AB04" w14:textId="36F03729" w:rsidR="000129A0" w:rsidRDefault="000129A0" w:rsidP="00A569E7">
            <w:pPr>
              <w:pStyle w:val="Contenu"/>
            </w:pPr>
            <w:r>
              <w:t>tied</w:t>
            </w:r>
          </w:p>
        </w:tc>
        <w:tc>
          <w:tcPr>
            <w:tcW w:w="2506" w:type="dxa"/>
          </w:tcPr>
          <w:p w14:paraId="0CFAA148" w14:textId="5C121801" w:rsidR="000129A0" w:rsidRDefault="000129A0" w:rsidP="00A569E7">
            <w:pPr>
              <w:pStyle w:val="Contenu"/>
            </w:pPr>
            <w:r>
              <w:t>int(11)</w:t>
            </w:r>
          </w:p>
        </w:tc>
        <w:tc>
          <w:tcPr>
            <w:tcW w:w="2506" w:type="dxa"/>
          </w:tcPr>
          <w:p w14:paraId="0609FF22" w14:textId="77777777" w:rsidR="000129A0" w:rsidRDefault="000129A0" w:rsidP="00A569E7">
            <w:pPr>
              <w:pStyle w:val="Contenu"/>
            </w:pPr>
            <w:r>
              <w:t>Non</w:t>
            </w:r>
          </w:p>
        </w:tc>
        <w:tc>
          <w:tcPr>
            <w:tcW w:w="2506" w:type="dxa"/>
          </w:tcPr>
          <w:p w14:paraId="488D62C3" w14:textId="7096285A" w:rsidR="000129A0" w:rsidRDefault="000129A0" w:rsidP="00A569E7">
            <w:pPr>
              <w:pStyle w:val="Contenu"/>
            </w:pPr>
            <w:r>
              <w:t>0</w:t>
            </w:r>
          </w:p>
        </w:tc>
      </w:tr>
      <w:tr w:rsidR="000129A0" w14:paraId="57EC952E" w14:textId="77777777" w:rsidTr="00A569E7">
        <w:tc>
          <w:tcPr>
            <w:tcW w:w="2506" w:type="dxa"/>
          </w:tcPr>
          <w:p w14:paraId="6C8BC0A5" w14:textId="30BD0356" w:rsidR="000129A0" w:rsidRDefault="000129A0" w:rsidP="00A569E7">
            <w:pPr>
              <w:pStyle w:val="Contenu"/>
            </w:pPr>
            <w:r>
              <w:t>lose</w:t>
            </w:r>
          </w:p>
        </w:tc>
        <w:tc>
          <w:tcPr>
            <w:tcW w:w="2506" w:type="dxa"/>
          </w:tcPr>
          <w:p w14:paraId="486A6696" w14:textId="2EABF87E" w:rsidR="000129A0" w:rsidRDefault="000129A0" w:rsidP="00A569E7">
            <w:pPr>
              <w:pStyle w:val="Contenu"/>
            </w:pPr>
            <w:r>
              <w:t>int(11)</w:t>
            </w:r>
          </w:p>
        </w:tc>
        <w:tc>
          <w:tcPr>
            <w:tcW w:w="2506" w:type="dxa"/>
          </w:tcPr>
          <w:p w14:paraId="34EE7105" w14:textId="03B4D75D" w:rsidR="000129A0" w:rsidRDefault="000129A0" w:rsidP="00A569E7">
            <w:pPr>
              <w:pStyle w:val="Contenu"/>
            </w:pPr>
            <w:r>
              <w:t>Non</w:t>
            </w:r>
          </w:p>
        </w:tc>
        <w:tc>
          <w:tcPr>
            <w:tcW w:w="2506" w:type="dxa"/>
          </w:tcPr>
          <w:p w14:paraId="3A728F34" w14:textId="4B96FBAE" w:rsidR="000129A0" w:rsidRDefault="000129A0" w:rsidP="00A569E7">
            <w:pPr>
              <w:pStyle w:val="Contenu"/>
            </w:pPr>
            <w:r>
              <w:t>0</w:t>
            </w:r>
          </w:p>
        </w:tc>
      </w:tr>
      <w:tr w:rsidR="000129A0" w14:paraId="498DF6FB" w14:textId="77777777" w:rsidTr="00A569E7">
        <w:tc>
          <w:tcPr>
            <w:tcW w:w="2506" w:type="dxa"/>
          </w:tcPr>
          <w:p w14:paraId="0156DE50" w14:textId="719D9EFB" w:rsidR="000129A0" w:rsidRDefault="000129A0" w:rsidP="00A569E7">
            <w:pPr>
              <w:pStyle w:val="Contenu"/>
            </w:pPr>
            <w:r>
              <w:t>idUser</w:t>
            </w:r>
          </w:p>
        </w:tc>
        <w:tc>
          <w:tcPr>
            <w:tcW w:w="2506" w:type="dxa"/>
          </w:tcPr>
          <w:p w14:paraId="7C9B4441" w14:textId="24328E34" w:rsidR="000129A0" w:rsidRDefault="000129A0" w:rsidP="00A569E7">
            <w:pPr>
              <w:pStyle w:val="Contenu"/>
            </w:pPr>
            <w:r>
              <w:t>int(11)</w:t>
            </w:r>
          </w:p>
        </w:tc>
        <w:tc>
          <w:tcPr>
            <w:tcW w:w="2506" w:type="dxa"/>
          </w:tcPr>
          <w:p w14:paraId="6B965D5C" w14:textId="584420AA" w:rsidR="000129A0" w:rsidRDefault="000129A0" w:rsidP="00A569E7">
            <w:pPr>
              <w:pStyle w:val="Contenu"/>
            </w:pPr>
            <w:r>
              <w:t>Non</w:t>
            </w:r>
          </w:p>
        </w:tc>
        <w:tc>
          <w:tcPr>
            <w:tcW w:w="2506" w:type="dxa"/>
          </w:tcPr>
          <w:p w14:paraId="02887F72" w14:textId="77777777" w:rsidR="000129A0" w:rsidRDefault="000129A0" w:rsidP="00A569E7">
            <w:pPr>
              <w:pStyle w:val="Contenu"/>
            </w:pPr>
          </w:p>
        </w:tc>
      </w:tr>
    </w:tbl>
    <w:p w14:paraId="31967CEE" w14:textId="77777777" w:rsidR="000129A0" w:rsidRPr="00241FC7" w:rsidRDefault="000129A0" w:rsidP="000129A0"/>
    <w:p w14:paraId="7BB8FF6F" w14:textId="39DF029A" w:rsidR="00241FC7" w:rsidRDefault="00241FC7" w:rsidP="00B34FF7">
      <w:pPr>
        <w:pStyle w:val="Contenu"/>
      </w:pPr>
    </w:p>
    <w:p w14:paraId="3B73A191" w14:textId="77777777" w:rsidR="00314C2A" w:rsidRDefault="00314C2A" w:rsidP="00B34FF7">
      <w:pPr>
        <w:pStyle w:val="Contenu"/>
      </w:pPr>
    </w:p>
    <w:p w14:paraId="38DE1B7B" w14:textId="47E91ADF" w:rsidR="00314C2A" w:rsidRDefault="00314C2A" w:rsidP="00314C2A">
      <w:pPr>
        <w:pStyle w:val="Titre3"/>
        <w:rPr>
          <w:sz w:val="36"/>
          <w:szCs w:val="36"/>
        </w:rPr>
      </w:pPr>
      <w:bookmarkStart w:id="7" w:name="_Toc99462556"/>
      <w:r>
        <w:rPr>
          <w:sz w:val="36"/>
          <w:szCs w:val="36"/>
        </w:rPr>
        <w:lastRenderedPageBreak/>
        <w:t>Structure du projet</w:t>
      </w:r>
      <w:bookmarkEnd w:id="7"/>
    </w:p>
    <w:p w14:paraId="54B8B008" w14:textId="7FF86B7C" w:rsidR="00314C2A" w:rsidRDefault="00314C2A" w:rsidP="00314C2A">
      <w:pPr>
        <w:pStyle w:val="Contenu"/>
      </w:pPr>
      <w:r>
        <w:t>Le projet contient plusieurs structures différentes que ce soit pour le serveur, le client web ainsi que le client CSharp.</w:t>
      </w:r>
    </w:p>
    <w:p w14:paraId="7840657C" w14:textId="5982468C" w:rsidR="00314C2A" w:rsidRDefault="00314C2A" w:rsidP="00314C2A">
      <w:pPr>
        <w:pStyle w:val="Contenu"/>
      </w:pPr>
    </w:p>
    <w:p w14:paraId="75D9567A" w14:textId="687EBA96" w:rsidR="00314C2A" w:rsidRDefault="00314C2A" w:rsidP="00463B63">
      <w:pPr>
        <w:pStyle w:val="Titre5"/>
      </w:pPr>
      <w:r>
        <w:t>Serveur node</w:t>
      </w:r>
    </w:p>
    <w:p w14:paraId="60C9026D" w14:textId="28547B73" w:rsidR="00463B63" w:rsidRDefault="00F72010" w:rsidP="00F72010">
      <w:pPr>
        <w:pStyle w:val="Paragraphedeliste"/>
        <w:numPr>
          <w:ilvl w:val="0"/>
          <w:numId w:val="2"/>
        </w:numPr>
      </w:pPr>
      <w:r>
        <w:t xml:space="preserve">/db/ : </w:t>
      </w:r>
      <w:r w:rsidRPr="00F72010">
        <w:rPr>
          <w:b w:val="0"/>
          <w:bCs/>
        </w:rPr>
        <w:t>contien</w:t>
      </w:r>
      <w:r>
        <w:rPr>
          <w:b w:val="0"/>
          <w:bCs/>
        </w:rPr>
        <w:t>t</w:t>
      </w:r>
      <w:r w:rsidRPr="00F72010">
        <w:rPr>
          <w:b w:val="0"/>
          <w:bCs/>
        </w:rPr>
        <w:t xml:space="preserve"> le fichier de la base de données</w:t>
      </w:r>
    </w:p>
    <w:p w14:paraId="10354411" w14:textId="7FC275E5" w:rsidR="00F72010" w:rsidRPr="00892AA3" w:rsidRDefault="00F72010" w:rsidP="00892AA3">
      <w:pPr>
        <w:pStyle w:val="Paragraphedeliste"/>
        <w:numPr>
          <w:ilvl w:val="0"/>
          <w:numId w:val="2"/>
        </w:numPr>
      </w:pPr>
      <w:r>
        <w:t>/src/ </w:t>
      </w:r>
      <w:r>
        <w:rPr>
          <w:b w:val="0"/>
          <w:bCs/>
        </w:rPr>
        <w:t>: contient tous les fichiers relatifs au fonctionnement du serveur</w:t>
      </w:r>
    </w:p>
    <w:p w14:paraId="6231DB15" w14:textId="77777777" w:rsidR="00892AA3" w:rsidRPr="00463B63" w:rsidRDefault="00892AA3" w:rsidP="00892AA3">
      <w:pPr>
        <w:pStyle w:val="Paragraphedeliste"/>
      </w:pPr>
    </w:p>
    <w:p w14:paraId="2C715D85" w14:textId="73F7ED0E" w:rsidR="00463B63" w:rsidRDefault="00463B63" w:rsidP="00463B63">
      <w:pPr>
        <w:pStyle w:val="Titre5"/>
      </w:pPr>
      <w:r>
        <w:t>Client Web</w:t>
      </w:r>
    </w:p>
    <w:p w14:paraId="094E21F5" w14:textId="73E7C18C" w:rsidR="001B78C2" w:rsidRDefault="001B78C2" w:rsidP="001B78C2">
      <w:pPr>
        <w:pStyle w:val="Paragraphedeliste"/>
        <w:numPr>
          <w:ilvl w:val="0"/>
          <w:numId w:val="3"/>
        </w:numPr>
      </w:pPr>
      <w:r>
        <w:t>/css/ </w:t>
      </w:r>
      <w:r>
        <w:rPr>
          <w:b w:val="0"/>
          <w:bCs/>
        </w:rPr>
        <w:t>: contient toutes les feuilles de style de l’application</w:t>
      </w:r>
    </w:p>
    <w:p w14:paraId="06908709" w14:textId="5FDBD7DA" w:rsidR="001B78C2" w:rsidRDefault="001B78C2" w:rsidP="001B78C2">
      <w:pPr>
        <w:pStyle w:val="Paragraphedeliste"/>
        <w:numPr>
          <w:ilvl w:val="0"/>
          <w:numId w:val="3"/>
        </w:numPr>
      </w:pPr>
      <w:r>
        <w:t>/img/ </w:t>
      </w:r>
      <w:r>
        <w:rPr>
          <w:b w:val="0"/>
          <w:bCs/>
        </w:rPr>
        <w:t>: contient tous les éléments graphiques de l’application</w:t>
      </w:r>
    </w:p>
    <w:p w14:paraId="736C7492" w14:textId="5B3B9010" w:rsidR="001B78C2" w:rsidRPr="00FC738A" w:rsidRDefault="001B78C2" w:rsidP="001B78C2">
      <w:pPr>
        <w:pStyle w:val="Paragraphedeliste"/>
        <w:numPr>
          <w:ilvl w:val="0"/>
          <w:numId w:val="3"/>
        </w:numPr>
      </w:pPr>
      <w:r>
        <w:t>/js/ </w:t>
      </w:r>
      <w:r>
        <w:rPr>
          <w:b w:val="0"/>
          <w:bCs/>
        </w:rPr>
        <w:t xml:space="preserve">: contient tous les scripts </w:t>
      </w:r>
      <w:r w:rsidR="00FC738A">
        <w:rPr>
          <w:b w:val="0"/>
          <w:bCs/>
        </w:rPr>
        <w:t xml:space="preserve">nécessaires au bon fonctionnement de l’application </w:t>
      </w:r>
    </w:p>
    <w:p w14:paraId="7BF759C3" w14:textId="77777777" w:rsidR="00FC738A" w:rsidRPr="001B78C2" w:rsidRDefault="00FC738A" w:rsidP="00FC738A">
      <w:pPr>
        <w:pStyle w:val="Paragraphedeliste"/>
      </w:pPr>
    </w:p>
    <w:p w14:paraId="612CA457" w14:textId="3E4259BB" w:rsidR="00463B63" w:rsidRPr="00463B63" w:rsidRDefault="00463B63" w:rsidP="00463B63">
      <w:pPr>
        <w:pStyle w:val="Titre5"/>
      </w:pPr>
      <w:r w:rsidRPr="00463B63">
        <w:t>Client CSharp</w:t>
      </w:r>
    </w:p>
    <w:p w14:paraId="1FAFDDD6" w14:textId="5F634C2E" w:rsidR="00314C2A" w:rsidRDefault="00FC738A" w:rsidP="00FC738A">
      <w:pPr>
        <w:pStyle w:val="Contenu"/>
        <w:numPr>
          <w:ilvl w:val="0"/>
          <w:numId w:val="5"/>
        </w:numPr>
      </w:pPr>
      <w:r>
        <w:rPr>
          <w:b/>
          <w:bCs/>
        </w:rPr>
        <w:t>/morpiONLINE-client/ </w:t>
      </w:r>
      <w:r>
        <w:t>: contient la solution Visual Studio du projet</w:t>
      </w:r>
    </w:p>
    <w:p w14:paraId="7F6E7093" w14:textId="11EE43F8" w:rsidR="00426299" w:rsidRDefault="00426299" w:rsidP="00426299">
      <w:pPr>
        <w:pStyle w:val="Contenu"/>
      </w:pPr>
    </w:p>
    <w:p w14:paraId="5F4C2C08" w14:textId="0BE9A1A1" w:rsidR="00426299" w:rsidRDefault="00426299" w:rsidP="00426299">
      <w:pPr>
        <w:pStyle w:val="Titre3"/>
        <w:rPr>
          <w:sz w:val="36"/>
          <w:szCs w:val="36"/>
        </w:rPr>
      </w:pPr>
      <w:bookmarkStart w:id="8" w:name="_Toc99462557"/>
      <w:r>
        <w:rPr>
          <w:sz w:val="36"/>
          <w:szCs w:val="36"/>
        </w:rPr>
        <w:t>Technologies utilisées</w:t>
      </w:r>
      <w:bookmarkEnd w:id="8"/>
    </w:p>
    <w:p w14:paraId="1CEA5DB4" w14:textId="5000BD8E" w:rsidR="00426299" w:rsidRDefault="00426299" w:rsidP="00426299">
      <w:pPr>
        <w:pStyle w:val="Contenu"/>
      </w:pPr>
      <w:r>
        <w:t xml:space="preserve">Afin de réaliser ce projet dans les meilleures conditions, nous avons dû utiliser différentes technologies afin de regrouper toutes les parties du projet. </w:t>
      </w:r>
    </w:p>
    <w:p w14:paraId="4774D3B7" w14:textId="726B2B8E" w:rsidR="00426299" w:rsidRDefault="00B147EA" w:rsidP="00B147EA">
      <w:pPr>
        <w:pStyle w:val="Titre5"/>
      </w:pPr>
      <w:r>
        <w:t>Serveur</w:t>
      </w:r>
    </w:p>
    <w:p w14:paraId="7B668D4C" w14:textId="7FC317A5" w:rsidR="00426299" w:rsidRPr="00426299" w:rsidRDefault="00426299" w:rsidP="00426299">
      <w:pPr>
        <w:pStyle w:val="Contenu"/>
        <w:numPr>
          <w:ilvl w:val="0"/>
          <w:numId w:val="5"/>
        </w:numPr>
      </w:pPr>
      <w:r>
        <w:rPr>
          <w:b/>
          <w:bCs/>
        </w:rPr>
        <w:t>expressJS</w:t>
      </w:r>
      <w:r w:rsidR="00B147EA">
        <w:rPr>
          <w:b/>
          <w:bCs/>
        </w:rPr>
        <w:t> </w:t>
      </w:r>
      <w:r w:rsidR="00B147EA">
        <w:t>: utilisé pour la création de l’API et de ses routes</w:t>
      </w:r>
    </w:p>
    <w:p w14:paraId="68A38F2B" w14:textId="7D372E1D" w:rsidR="00426299" w:rsidRPr="00426299" w:rsidRDefault="00426299" w:rsidP="00426299">
      <w:pPr>
        <w:pStyle w:val="Contenu"/>
        <w:numPr>
          <w:ilvl w:val="0"/>
          <w:numId w:val="5"/>
        </w:numPr>
      </w:pPr>
      <w:r>
        <w:rPr>
          <w:b/>
          <w:bCs/>
        </w:rPr>
        <w:t>Socket.IO</w:t>
      </w:r>
      <w:r w:rsidR="00B147EA">
        <w:rPr>
          <w:b/>
          <w:bCs/>
        </w:rPr>
        <w:t> </w:t>
      </w:r>
      <w:r w:rsidR="00B147EA">
        <w:t>: utilisé pour la connexion en direct avec les clients afin d’avoir le jeu en temps réel</w:t>
      </w:r>
    </w:p>
    <w:p w14:paraId="0A3CE616" w14:textId="5AF492E7" w:rsidR="00426299" w:rsidRPr="00765FCE" w:rsidRDefault="00765FCE" w:rsidP="00426299">
      <w:pPr>
        <w:pStyle w:val="Contenu"/>
        <w:numPr>
          <w:ilvl w:val="0"/>
          <w:numId w:val="5"/>
        </w:numPr>
      </w:pPr>
      <w:r>
        <w:rPr>
          <w:b/>
          <w:bCs/>
        </w:rPr>
        <w:t>Dotenv</w:t>
      </w:r>
      <w:r w:rsidR="00B147EA">
        <w:rPr>
          <w:b/>
          <w:bCs/>
        </w:rPr>
        <w:t> </w:t>
      </w:r>
      <w:r w:rsidR="00B147EA">
        <w:t>: permet de gérer les informations importantes du serveur qui n’est pas publié sur le git. Cela permet de ne pas avoir des valeurs sensibles en dur dans le code.</w:t>
      </w:r>
    </w:p>
    <w:p w14:paraId="19FF0DFC" w14:textId="3926832D" w:rsidR="00765FCE" w:rsidRPr="00B147EA" w:rsidRDefault="00B147EA" w:rsidP="00426299">
      <w:pPr>
        <w:pStyle w:val="Contenu"/>
        <w:numPr>
          <w:ilvl w:val="0"/>
          <w:numId w:val="5"/>
        </w:numPr>
      </w:pPr>
      <w:r>
        <w:rPr>
          <w:b/>
          <w:bCs/>
        </w:rPr>
        <w:t>N</w:t>
      </w:r>
      <w:r w:rsidR="00765FCE">
        <w:rPr>
          <w:b/>
          <w:bCs/>
        </w:rPr>
        <w:t>odemon</w:t>
      </w:r>
      <w:r>
        <w:rPr>
          <w:b/>
          <w:bCs/>
        </w:rPr>
        <w:t> </w:t>
      </w:r>
      <w:r>
        <w:t>: permet de ne pas avoir besoin de redémarrer le serveur manuellement à chaque modification. Nodemon le fait tout seul.</w:t>
      </w:r>
    </w:p>
    <w:p w14:paraId="247A8A6F" w14:textId="77777777" w:rsidR="00B147EA" w:rsidRPr="00426299" w:rsidRDefault="00B147EA" w:rsidP="00B147EA">
      <w:pPr>
        <w:pStyle w:val="Contenu"/>
        <w:ind w:left="720"/>
      </w:pPr>
    </w:p>
    <w:p w14:paraId="600E01B1" w14:textId="2AECB58E" w:rsidR="00B147EA" w:rsidRDefault="00B147EA" w:rsidP="00B147EA">
      <w:pPr>
        <w:pStyle w:val="Titre5"/>
      </w:pPr>
      <w:r>
        <w:t>Client Web</w:t>
      </w:r>
    </w:p>
    <w:p w14:paraId="1463DE56" w14:textId="73841584" w:rsidR="00B147EA" w:rsidRPr="00B147EA" w:rsidRDefault="00B147EA" w:rsidP="00B147EA">
      <w:pPr>
        <w:pStyle w:val="Contenu"/>
        <w:numPr>
          <w:ilvl w:val="0"/>
          <w:numId w:val="5"/>
        </w:numPr>
      </w:pPr>
      <w:r>
        <w:rPr>
          <w:b/>
          <w:bCs/>
        </w:rPr>
        <w:t>Socket.IO</w:t>
      </w:r>
      <w:r w:rsidR="00687936">
        <w:rPr>
          <w:b/>
          <w:bCs/>
        </w:rPr>
        <w:t> </w:t>
      </w:r>
      <w:r w:rsidR="00687936">
        <w:t>: utilisé afin de se connecter au serveur et de se lier à un autre client</w:t>
      </w:r>
    </w:p>
    <w:p w14:paraId="52635775" w14:textId="3738305B" w:rsidR="00B147EA" w:rsidRPr="00B147EA" w:rsidRDefault="00B147EA" w:rsidP="00B147EA">
      <w:pPr>
        <w:pStyle w:val="Contenu"/>
        <w:numPr>
          <w:ilvl w:val="0"/>
          <w:numId w:val="5"/>
        </w:numPr>
      </w:pPr>
      <w:r>
        <w:rPr>
          <w:b/>
          <w:bCs/>
        </w:rPr>
        <w:t>Svelt</w:t>
      </w:r>
      <w:r w:rsidR="007C7C42">
        <w:rPr>
          <w:b/>
          <w:bCs/>
        </w:rPr>
        <w:t>e</w:t>
      </w:r>
      <w:r w:rsidR="00BB3B11">
        <w:rPr>
          <w:b/>
          <w:bCs/>
        </w:rPr>
        <w:t xml:space="preserve"> </w:t>
      </w:r>
      <w:r w:rsidR="007C7C42">
        <w:t>: utilisé afin d’avoir une application monopage.</w:t>
      </w:r>
    </w:p>
    <w:p w14:paraId="5836FF90" w14:textId="77777777" w:rsidR="00B147EA" w:rsidRPr="00426299" w:rsidRDefault="00B147EA" w:rsidP="00B147EA">
      <w:pPr>
        <w:pStyle w:val="Contenu"/>
        <w:ind w:left="720"/>
      </w:pPr>
    </w:p>
    <w:p w14:paraId="44853619" w14:textId="6E1CBEB7" w:rsidR="00B147EA" w:rsidRDefault="00B147EA" w:rsidP="00B147EA">
      <w:pPr>
        <w:pStyle w:val="Titre5"/>
      </w:pPr>
      <w:r>
        <w:t>Client CSharp</w:t>
      </w:r>
    </w:p>
    <w:p w14:paraId="7CB24D4B" w14:textId="441FB4D8" w:rsidR="00426299" w:rsidRDefault="00B147EA" w:rsidP="00BB3B11">
      <w:pPr>
        <w:pStyle w:val="Contenu"/>
        <w:numPr>
          <w:ilvl w:val="0"/>
          <w:numId w:val="5"/>
        </w:numPr>
      </w:pPr>
      <w:r>
        <w:rPr>
          <w:b/>
          <w:bCs/>
        </w:rPr>
        <w:t>Socket.IO</w:t>
      </w:r>
      <w:r w:rsidR="00687936">
        <w:rPr>
          <w:b/>
          <w:bCs/>
        </w:rPr>
        <w:t> </w:t>
      </w:r>
      <w:r w:rsidR="00687936">
        <w:t>: utilisé afin de se connecter au serveur et de se lier à un autre client</w:t>
      </w:r>
    </w:p>
    <w:p w14:paraId="6261CB93" w14:textId="4CBD07F5" w:rsidR="00254259" w:rsidRDefault="00254259" w:rsidP="00254259">
      <w:pPr>
        <w:pStyle w:val="Titre3"/>
        <w:rPr>
          <w:sz w:val="36"/>
          <w:szCs w:val="36"/>
        </w:rPr>
      </w:pPr>
      <w:bookmarkStart w:id="9" w:name="_Toc99462558"/>
      <w:r>
        <w:rPr>
          <w:sz w:val="36"/>
          <w:szCs w:val="36"/>
        </w:rPr>
        <w:lastRenderedPageBreak/>
        <w:t>Routes de l’API</w:t>
      </w:r>
      <w:bookmarkEnd w:id="9"/>
    </w:p>
    <w:p w14:paraId="0AE71D7F" w14:textId="0493B818" w:rsidR="004F663F" w:rsidRDefault="004F663F" w:rsidP="004F663F">
      <w:r>
        <w:t>/signup</w:t>
      </w:r>
    </w:p>
    <w:p w14:paraId="320A2EB0" w14:textId="202B534C" w:rsidR="004F663F" w:rsidRPr="004F663F" w:rsidRDefault="004F663F" w:rsidP="004F663F">
      <w:pPr>
        <w:pStyle w:val="Contenu"/>
      </w:pPr>
      <w:r>
        <w:t>Permet de créer un compte</w:t>
      </w:r>
    </w:p>
    <w:p w14:paraId="791FB5B6" w14:textId="5A23214F" w:rsidR="004F663F" w:rsidRDefault="004F663F" w:rsidP="004F663F">
      <w:r>
        <w:t>/signin</w:t>
      </w:r>
    </w:p>
    <w:p w14:paraId="10C1C9F0" w14:textId="11B82183" w:rsidR="004F663F" w:rsidRPr="004F663F" w:rsidRDefault="004F663F" w:rsidP="004F663F">
      <w:pPr>
        <w:pStyle w:val="Contenu"/>
      </w:pPr>
      <w:r>
        <w:t>Permet de se connecter</w:t>
      </w:r>
    </w:p>
    <w:p w14:paraId="0F69A168" w14:textId="5E8ED7BB" w:rsidR="00254259" w:rsidRDefault="001B72E0" w:rsidP="0009197B">
      <w:pPr>
        <w:pStyle w:val="Contenu"/>
      </w:pPr>
      <w:r>
        <w:rPr>
          <w:noProof/>
        </w:rPr>
        <w:drawing>
          <wp:inline distT="0" distB="0" distL="0" distR="0" wp14:anchorId="72D485F0" wp14:editId="5E234DB5">
            <wp:extent cx="2209800" cy="9144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2"/>
                    <a:stretch>
                      <a:fillRect/>
                    </a:stretch>
                  </pic:blipFill>
                  <pic:spPr>
                    <a:xfrm>
                      <a:off x="0" y="0"/>
                      <a:ext cx="2209800" cy="914400"/>
                    </a:xfrm>
                    <a:prstGeom prst="rect">
                      <a:avLst/>
                    </a:prstGeom>
                  </pic:spPr>
                </pic:pic>
              </a:graphicData>
            </a:graphic>
          </wp:inline>
        </w:drawing>
      </w:r>
    </w:p>
    <w:p w14:paraId="28F6FFF2" w14:textId="57ACC827" w:rsidR="001B72E0" w:rsidRDefault="001B72E0" w:rsidP="001B72E0">
      <w:pPr>
        <w:pStyle w:val="Contenu"/>
      </w:pPr>
      <w:r>
        <w:t>Vous trouverez ci-dessus les paramètres nécessaires à passer dans le body afin d’appeler l’API.</w:t>
      </w:r>
    </w:p>
    <w:p w14:paraId="1A8753A4" w14:textId="4872EC67" w:rsidR="00FC48F7" w:rsidRDefault="00FC48F7" w:rsidP="001B72E0">
      <w:pPr>
        <w:pStyle w:val="Contenu"/>
      </w:pPr>
    </w:p>
    <w:p w14:paraId="7BE415F6" w14:textId="491D2280" w:rsidR="00FC48F7" w:rsidRDefault="00FC48F7" w:rsidP="001B72E0">
      <w:pPr>
        <w:pStyle w:val="Contenu"/>
      </w:pPr>
    </w:p>
    <w:p w14:paraId="7DC153E0" w14:textId="7CBBAE3C" w:rsidR="00215F11" w:rsidRDefault="00215F11" w:rsidP="001B72E0">
      <w:pPr>
        <w:pStyle w:val="Contenu"/>
      </w:pPr>
    </w:p>
    <w:p w14:paraId="4718295C" w14:textId="04F7881D" w:rsidR="00215F11" w:rsidRDefault="00215F11" w:rsidP="001B72E0">
      <w:pPr>
        <w:pStyle w:val="Contenu"/>
      </w:pPr>
    </w:p>
    <w:p w14:paraId="272D8446" w14:textId="18382CB3" w:rsidR="00215F11" w:rsidRDefault="00215F11" w:rsidP="001B72E0">
      <w:pPr>
        <w:pStyle w:val="Contenu"/>
      </w:pPr>
    </w:p>
    <w:p w14:paraId="3E179C81" w14:textId="2ADBD3A9" w:rsidR="00215F11" w:rsidRDefault="00215F11" w:rsidP="001B72E0">
      <w:pPr>
        <w:pStyle w:val="Contenu"/>
      </w:pPr>
    </w:p>
    <w:p w14:paraId="4E53C938" w14:textId="7F5B467A" w:rsidR="00215F11" w:rsidRDefault="00215F11" w:rsidP="001B72E0">
      <w:pPr>
        <w:pStyle w:val="Contenu"/>
      </w:pPr>
    </w:p>
    <w:p w14:paraId="6BABAE0E" w14:textId="3441331E" w:rsidR="00215F11" w:rsidRDefault="00215F11" w:rsidP="001B72E0">
      <w:pPr>
        <w:pStyle w:val="Contenu"/>
      </w:pPr>
    </w:p>
    <w:p w14:paraId="4452CC42" w14:textId="3772C8F5" w:rsidR="00215F11" w:rsidRDefault="00215F11" w:rsidP="001B72E0">
      <w:pPr>
        <w:pStyle w:val="Contenu"/>
      </w:pPr>
    </w:p>
    <w:p w14:paraId="499435B2" w14:textId="55DCCD92" w:rsidR="00215F11" w:rsidRDefault="00215F11" w:rsidP="001B72E0">
      <w:pPr>
        <w:pStyle w:val="Contenu"/>
      </w:pPr>
    </w:p>
    <w:p w14:paraId="12C74710" w14:textId="01FDEF4F" w:rsidR="00215F11" w:rsidRDefault="00215F11" w:rsidP="001B72E0">
      <w:pPr>
        <w:pStyle w:val="Contenu"/>
      </w:pPr>
    </w:p>
    <w:p w14:paraId="05D2498C" w14:textId="6F5C3AE7" w:rsidR="00215F11" w:rsidRDefault="00215F11" w:rsidP="001B72E0">
      <w:pPr>
        <w:pStyle w:val="Contenu"/>
      </w:pPr>
    </w:p>
    <w:p w14:paraId="404CA5D9" w14:textId="57833CCA" w:rsidR="00215F11" w:rsidRDefault="00215F11" w:rsidP="001B72E0">
      <w:pPr>
        <w:pStyle w:val="Contenu"/>
      </w:pPr>
    </w:p>
    <w:p w14:paraId="60BFEBBF" w14:textId="3DC3DA79" w:rsidR="00215F11" w:rsidRDefault="00215F11" w:rsidP="001B72E0">
      <w:pPr>
        <w:pStyle w:val="Contenu"/>
      </w:pPr>
    </w:p>
    <w:p w14:paraId="1DA136DD" w14:textId="4CC28D22" w:rsidR="00215F11" w:rsidRDefault="00215F11" w:rsidP="001B72E0">
      <w:pPr>
        <w:pStyle w:val="Contenu"/>
      </w:pPr>
    </w:p>
    <w:p w14:paraId="5EAD2AD0" w14:textId="3450691F" w:rsidR="00215F11" w:rsidRDefault="00215F11" w:rsidP="001B72E0">
      <w:pPr>
        <w:pStyle w:val="Contenu"/>
      </w:pPr>
    </w:p>
    <w:p w14:paraId="0BDD91E6" w14:textId="4E32CA8B" w:rsidR="00215F11" w:rsidRDefault="00215F11" w:rsidP="001B72E0">
      <w:pPr>
        <w:pStyle w:val="Contenu"/>
      </w:pPr>
    </w:p>
    <w:p w14:paraId="0D9113DC" w14:textId="11B39ED7" w:rsidR="00215F11" w:rsidRDefault="00215F11" w:rsidP="001B72E0">
      <w:pPr>
        <w:pStyle w:val="Contenu"/>
      </w:pPr>
    </w:p>
    <w:p w14:paraId="32E14F42" w14:textId="08AA76D0" w:rsidR="00215F11" w:rsidRDefault="00215F11" w:rsidP="001B72E0">
      <w:pPr>
        <w:pStyle w:val="Contenu"/>
      </w:pPr>
    </w:p>
    <w:p w14:paraId="0E9CC941" w14:textId="2FE1853A" w:rsidR="00215F11" w:rsidRDefault="00215F11" w:rsidP="001B72E0">
      <w:pPr>
        <w:pStyle w:val="Contenu"/>
      </w:pPr>
    </w:p>
    <w:p w14:paraId="79C0C7E6" w14:textId="77777777" w:rsidR="00215F11" w:rsidRDefault="00215F11" w:rsidP="001B72E0">
      <w:pPr>
        <w:pStyle w:val="Contenu"/>
      </w:pPr>
    </w:p>
    <w:p w14:paraId="005076F2" w14:textId="2A78BAED" w:rsidR="00164747" w:rsidRPr="00FC48F7" w:rsidRDefault="00164747" w:rsidP="00215F11">
      <w:pPr>
        <w:pStyle w:val="Titre1"/>
      </w:pPr>
      <w:bookmarkStart w:id="10" w:name="_Toc99462559"/>
      <w:r>
        <w:lastRenderedPageBreak/>
        <w:t>Analyse fonctionnelle</w:t>
      </w:r>
      <w:bookmarkEnd w:id="10"/>
    </w:p>
    <w:p w14:paraId="3952A563" w14:textId="6CB878EC" w:rsidR="00FC48F7" w:rsidRDefault="00E03F05" w:rsidP="00E03F05">
      <w:pPr>
        <w:pStyle w:val="Titre5"/>
      </w:pPr>
      <w:r>
        <w:t>Page de connexion</w:t>
      </w:r>
    </w:p>
    <w:p w14:paraId="7C03E17A" w14:textId="7073AF58" w:rsidR="00BD2534" w:rsidRDefault="00BD2534" w:rsidP="00BD2534">
      <w:pPr>
        <w:pStyle w:val="Contenu"/>
      </w:pPr>
      <w:r>
        <w:t>La page de connexion permet à l’utilisateur de créer un compte ou de se connecter afin de pouvoir jouer au jeu. Il faut être connecté pour pouvoir jouer.</w:t>
      </w:r>
    </w:p>
    <w:p w14:paraId="211AA966" w14:textId="77777777" w:rsidR="00215F11" w:rsidRDefault="00215F11" w:rsidP="00BD2534">
      <w:pPr>
        <w:pStyle w:val="Contenu"/>
      </w:pPr>
    </w:p>
    <w:p w14:paraId="0EEDDA59" w14:textId="77777777" w:rsidR="00215F11" w:rsidRDefault="00215F11" w:rsidP="00215F11">
      <w:r>
        <w:t>Web</w:t>
      </w:r>
    </w:p>
    <w:p w14:paraId="07BAD6B3" w14:textId="24E1DD31" w:rsidR="00215F11" w:rsidRDefault="00215F11" w:rsidP="00215F11">
      <w:r>
        <w:rPr>
          <w:noProof/>
        </w:rPr>
        <w:drawing>
          <wp:inline distT="0" distB="0" distL="0" distR="0" wp14:anchorId="2C3EE883" wp14:editId="07E86991">
            <wp:extent cx="5502302" cy="3388901"/>
            <wp:effectExtent l="0" t="0" r="317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755" cy="3417512"/>
                    </a:xfrm>
                    <a:prstGeom prst="rect">
                      <a:avLst/>
                    </a:prstGeom>
                  </pic:spPr>
                </pic:pic>
              </a:graphicData>
            </a:graphic>
          </wp:inline>
        </w:drawing>
      </w:r>
    </w:p>
    <w:p w14:paraId="07EF6597" w14:textId="77777777" w:rsidR="00215F11" w:rsidRDefault="00215F11" w:rsidP="00215F11"/>
    <w:p w14:paraId="65E38A70" w14:textId="1A49892C" w:rsidR="00215F11" w:rsidRPr="00BD2534" w:rsidRDefault="00215F11" w:rsidP="00215F11">
      <w:r>
        <w:t>CSharp</w:t>
      </w:r>
    </w:p>
    <w:p w14:paraId="2983C075" w14:textId="3667D93B" w:rsidR="00215F11" w:rsidRDefault="00E03F05" w:rsidP="00E03F05">
      <w:r>
        <w:rPr>
          <w:noProof/>
        </w:rPr>
        <w:drawing>
          <wp:inline distT="0" distB="0" distL="0" distR="0" wp14:anchorId="2DE3BA5B" wp14:editId="572CE1BE">
            <wp:extent cx="5441594" cy="3244132"/>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82" cy="3253843"/>
                    </a:xfrm>
                    <a:prstGeom prst="rect">
                      <a:avLst/>
                    </a:prstGeom>
                    <a:noFill/>
                    <a:ln>
                      <a:noFill/>
                    </a:ln>
                  </pic:spPr>
                </pic:pic>
              </a:graphicData>
            </a:graphic>
          </wp:inline>
        </w:drawing>
      </w:r>
    </w:p>
    <w:p w14:paraId="3E8DF9ED" w14:textId="0154B3D6" w:rsidR="00E03F05" w:rsidRDefault="00E03F05" w:rsidP="00215F11">
      <w:pPr>
        <w:pStyle w:val="Titre6"/>
      </w:pPr>
      <w:r>
        <w:lastRenderedPageBreak/>
        <w:t>Page de création d’un salon</w:t>
      </w:r>
    </w:p>
    <w:p w14:paraId="1436B587" w14:textId="490574D0" w:rsidR="00BD2534" w:rsidRDefault="00BD2534" w:rsidP="00BD2534">
      <w:pPr>
        <w:pStyle w:val="Contenu"/>
      </w:pPr>
      <w:r>
        <w:t>Cette page permet à l’utilisateur de créer un salon ou d’en rejoindre un existant</w:t>
      </w:r>
    </w:p>
    <w:p w14:paraId="715F3B3B" w14:textId="77777777" w:rsidR="00831722" w:rsidRDefault="00831722" w:rsidP="00BD2534">
      <w:pPr>
        <w:pStyle w:val="Contenu"/>
      </w:pPr>
    </w:p>
    <w:p w14:paraId="4D6A6ACE" w14:textId="77777777" w:rsidR="00831722" w:rsidRDefault="00215F11" w:rsidP="00215F11">
      <w:r>
        <w:t>Web</w:t>
      </w:r>
    </w:p>
    <w:p w14:paraId="4229F499" w14:textId="4F7DDC2F" w:rsidR="00215F11" w:rsidRDefault="00215F11" w:rsidP="00215F11">
      <w:r>
        <w:rPr>
          <w:noProof/>
        </w:rPr>
        <w:drawing>
          <wp:inline distT="0" distB="0" distL="0" distR="0" wp14:anchorId="7890644B" wp14:editId="62FE43DA">
            <wp:extent cx="5769969" cy="3546282"/>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592" cy="3554040"/>
                    </a:xfrm>
                    <a:prstGeom prst="rect">
                      <a:avLst/>
                    </a:prstGeom>
                  </pic:spPr>
                </pic:pic>
              </a:graphicData>
            </a:graphic>
          </wp:inline>
        </w:drawing>
      </w:r>
    </w:p>
    <w:p w14:paraId="2A74D6AF" w14:textId="77777777" w:rsidR="00831722" w:rsidRDefault="00831722" w:rsidP="00215F11"/>
    <w:p w14:paraId="10AE5783" w14:textId="5F5CC8B8" w:rsidR="00215F11" w:rsidRDefault="00215F11" w:rsidP="00831722">
      <w:r>
        <w:t>CSharp</w:t>
      </w:r>
    </w:p>
    <w:p w14:paraId="68612E28" w14:textId="058D302F" w:rsidR="00E03F05" w:rsidRDefault="00E03F05" w:rsidP="00E03F05">
      <w:r>
        <w:rPr>
          <w:noProof/>
        </w:rPr>
        <w:drawing>
          <wp:inline distT="0" distB="0" distL="0" distR="0" wp14:anchorId="2F3CCC13" wp14:editId="02E3122D">
            <wp:extent cx="5709036" cy="3789903"/>
            <wp:effectExtent l="0" t="0" r="635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331" cy="3800056"/>
                    </a:xfrm>
                    <a:prstGeom prst="rect">
                      <a:avLst/>
                    </a:prstGeom>
                    <a:noFill/>
                    <a:ln>
                      <a:noFill/>
                    </a:ln>
                  </pic:spPr>
                </pic:pic>
              </a:graphicData>
            </a:graphic>
          </wp:inline>
        </w:drawing>
      </w:r>
    </w:p>
    <w:p w14:paraId="64725D6C" w14:textId="2BEB350E" w:rsidR="00E03F05" w:rsidRDefault="00E03F05" w:rsidP="00215F11">
      <w:pPr>
        <w:pStyle w:val="Titre6"/>
      </w:pPr>
      <w:r>
        <w:lastRenderedPageBreak/>
        <w:t>Page d’attente (dans le salon)</w:t>
      </w:r>
    </w:p>
    <w:p w14:paraId="795F1B6C" w14:textId="338E8230" w:rsidR="003C282B" w:rsidRDefault="003C282B" w:rsidP="003C282B">
      <w:pPr>
        <w:pStyle w:val="Contenu"/>
      </w:pPr>
      <w:r>
        <w:t>Cette page permet à l’utilisateur d’attendre le lancement de la partie et de laisser le temps aux joueurs de se connecter et de se préparer.</w:t>
      </w:r>
    </w:p>
    <w:p w14:paraId="7D253E28" w14:textId="77777777" w:rsidR="00831722" w:rsidRDefault="00831722" w:rsidP="003C282B">
      <w:pPr>
        <w:pStyle w:val="Contenu"/>
      </w:pPr>
    </w:p>
    <w:p w14:paraId="1FEF1F3F" w14:textId="77777777" w:rsidR="00831722" w:rsidRDefault="00215F11" w:rsidP="00215F11">
      <w:r>
        <w:t>Web</w:t>
      </w:r>
    </w:p>
    <w:p w14:paraId="647E3C5B" w14:textId="18CE72C1" w:rsidR="00215F11" w:rsidRDefault="00215F11" w:rsidP="00215F11">
      <w:r>
        <w:rPr>
          <w:noProof/>
        </w:rPr>
        <w:drawing>
          <wp:inline distT="0" distB="0" distL="0" distR="0" wp14:anchorId="0E9FB0A6" wp14:editId="5488505D">
            <wp:extent cx="5769303" cy="362579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433" cy="3630276"/>
                    </a:xfrm>
                    <a:prstGeom prst="rect">
                      <a:avLst/>
                    </a:prstGeom>
                  </pic:spPr>
                </pic:pic>
              </a:graphicData>
            </a:graphic>
          </wp:inline>
        </w:drawing>
      </w:r>
    </w:p>
    <w:p w14:paraId="43151115" w14:textId="77777777" w:rsidR="00831722" w:rsidRDefault="00831722" w:rsidP="00215F11"/>
    <w:p w14:paraId="472D146C" w14:textId="238783E3" w:rsidR="00215F11" w:rsidRDefault="00215F11" w:rsidP="00215F11">
      <w:r>
        <w:t>CSharp</w:t>
      </w:r>
    </w:p>
    <w:p w14:paraId="6298B2A9" w14:textId="20207281" w:rsidR="00E03F05" w:rsidRDefault="00E03F05" w:rsidP="00E03F05">
      <w:r>
        <w:rPr>
          <w:noProof/>
        </w:rPr>
        <w:drawing>
          <wp:inline distT="0" distB="0" distL="0" distR="0" wp14:anchorId="4FB77A9D" wp14:editId="396B621D">
            <wp:extent cx="5731260" cy="3411110"/>
            <wp:effectExtent l="0" t="0" r="3175"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684" cy="3415529"/>
                    </a:xfrm>
                    <a:prstGeom prst="rect">
                      <a:avLst/>
                    </a:prstGeom>
                    <a:noFill/>
                    <a:ln>
                      <a:noFill/>
                    </a:ln>
                  </pic:spPr>
                </pic:pic>
              </a:graphicData>
            </a:graphic>
          </wp:inline>
        </w:drawing>
      </w:r>
    </w:p>
    <w:p w14:paraId="17D58DEA" w14:textId="1C302064" w:rsidR="00E03F05" w:rsidRDefault="00E03F05" w:rsidP="00E03F05"/>
    <w:p w14:paraId="7D574B01" w14:textId="38A01E19" w:rsidR="00E03F05" w:rsidRDefault="00E03F05" w:rsidP="00831722">
      <w:pPr>
        <w:pStyle w:val="Titre6"/>
      </w:pPr>
      <w:r>
        <w:lastRenderedPageBreak/>
        <w:t xml:space="preserve">Page en jeu </w:t>
      </w:r>
    </w:p>
    <w:p w14:paraId="71AF7C85" w14:textId="59E5F049" w:rsidR="003C282B" w:rsidRDefault="003C282B" w:rsidP="003C282B">
      <w:pPr>
        <w:pStyle w:val="Contenu"/>
      </w:pPr>
      <w:r>
        <w:t>Cette page est la page la plus importante de l’application. Elle permet d’effectuer le but premier de l’application : jouer. Une fois cette page lancée, tout est prêt. Il ne vous reste plus qu’à jouer.</w:t>
      </w:r>
    </w:p>
    <w:p w14:paraId="653FF915" w14:textId="77777777" w:rsidR="00700B7C" w:rsidRDefault="00700B7C" w:rsidP="003C282B">
      <w:pPr>
        <w:pStyle w:val="Contenu"/>
      </w:pPr>
    </w:p>
    <w:p w14:paraId="0B88C462" w14:textId="27FBB809" w:rsidR="00700B7C" w:rsidRDefault="00700B7C" w:rsidP="00700B7C">
      <w:r>
        <w:t>Web</w:t>
      </w:r>
    </w:p>
    <w:p w14:paraId="7ECFF2AE" w14:textId="687885C5" w:rsidR="00F647D0" w:rsidRDefault="00F647D0" w:rsidP="00700B7C">
      <w:r>
        <w:rPr>
          <w:noProof/>
        </w:rPr>
        <w:drawing>
          <wp:inline distT="0" distB="0" distL="0" distR="0" wp14:anchorId="72B0D604" wp14:editId="7B68F819">
            <wp:extent cx="4142629" cy="31880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4854" cy="3212898"/>
                    </a:xfrm>
                    <a:prstGeom prst="rect">
                      <a:avLst/>
                    </a:prstGeom>
                  </pic:spPr>
                </pic:pic>
              </a:graphicData>
            </a:graphic>
          </wp:inline>
        </w:drawing>
      </w:r>
    </w:p>
    <w:p w14:paraId="4B155363" w14:textId="6A0A0BD1" w:rsidR="00831722" w:rsidRDefault="00831722" w:rsidP="00831722"/>
    <w:p w14:paraId="1E743B8D" w14:textId="2532FF31" w:rsidR="00831722" w:rsidRDefault="00831722" w:rsidP="00831722">
      <w:r>
        <w:t>CSharp</w:t>
      </w:r>
    </w:p>
    <w:p w14:paraId="4726ACBF" w14:textId="7D1900DC" w:rsidR="00E03F05" w:rsidRDefault="00E03F05" w:rsidP="00E03F05">
      <w:r>
        <w:rPr>
          <w:noProof/>
        </w:rPr>
        <w:drawing>
          <wp:inline distT="0" distB="0" distL="0" distR="0" wp14:anchorId="48080FEE" wp14:editId="612594E6">
            <wp:extent cx="4199626" cy="3522428"/>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761" cy="3536800"/>
                    </a:xfrm>
                    <a:prstGeom prst="rect">
                      <a:avLst/>
                    </a:prstGeom>
                    <a:noFill/>
                    <a:ln>
                      <a:noFill/>
                    </a:ln>
                  </pic:spPr>
                </pic:pic>
              </a:graphicData>
            </a:graphic>
          </wp:inline>
        </w:drawing>
      </w:r>
    </w:p>
    <w:p w14:paraId="3F0CE4F6" w14:textId="77777777" w:rsidR="00BD2534" w:rsidRPr="00E03F05" w:rsidRDefault="00BD2534" w:rsidP="00E03F05"/>
    <w:p w14:paraId="07C6102D" w14:textId="1801C26E" w:rsidR="00C95FC9" w:rsidRDefault="00FC48F7" w:rsidP="00FC48F7">
      <w:pPr>
        <w:pStyle w:val="Titre1"/>
      </w:pPr>
      <w:bookmarkStart w:id="11" w:name="_Toc99462560"/>
      <w:r>
        <w:lastRenderedPageBreak/>
        <w:t>Plan de test</w:t>
      </w:r>
      <w:bookmarkEnd w:id="11"/>
    </w:p>
    <w:p w14:paraId="6846B4E8" w14:textId="77777777" w:rsidR="0032610F" w:rsidRDefault="0032610F" w:rsidP="0032610F">
      <w:pPr>
        <w:pStyle w:val="Contenu"/>
        <w:rPr>
          <w:rFonts w:eastAsia="Calibri"/>
        </w:rPr>
      </w:pPr>
      <w:bookmarkStart w:id="12" w:name="_35nkun2"/>
      <w:bookmarkEnd w:id="12"/>
      <w:r>
        <w:t>Dans le cadre du développement de mon application, il est exigé que je mette en place un plan de test.</w:t>
      </w:r>
    </w:p>
    <w:p w14:paraId="7B970F9B" w14:textId="77777777" w:rsidR="0032610F" w:rsidRDefault="0032610F" w:rsidP="0032610F">
      <w:pPr>
        <w:pStyle w:val="Titre3"/>
      </w:pPr>
      <w:bookmarkStart w:id="13" w:name="_1ksv4uv"/>
      <w:bookmarkStart w:id="14" w:name="_Toc99462561"/>
      <w:bookmarkEnd w:id="13"/>
      <w:r>
        <w:t>Description des tests</w:t>
      </w:r>
      <w:bookmarkEnd w:id="14"/>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3F03A285"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E99A7" w14:textId="77777777" w:rsidR="0032610F" w:rsidRDefault="0032610F" w:rsidP="0032610F">
            <w:pPr>
              <w:pStyle w:val="Contenu"/>
              <w:rPr>
                <w:rFonts w:eastAsia="Calibri"/>
              </w:rPr>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98EB0" w14:textId="77777777" w:rsidR="0032610F" w:rsidRDefault="0032610F" w:rsidP="0032610F">
            <w:pPr>
              <w:pStyle w:val="Contenu"/>
            </w:pPr>
            <w:r>
              <w:t>1.1 Inscription – Inscription réussie</w:t>
            </w:r>
          </w:p>
        </w:tc>
      </w:tr>
      <w:tr w:rsidR="0032610F" w14:paraId="588B8804"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EA515"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FC528" w14:textId="77777777" w:rsidR="0032610F" w:rsidRDefault="0032610F" w:rsidP="0032610F">
            <w:pPr>
              <w:pStyle w:val="Contenu"/>
            </w:pPr>
            <w:r>
              <w:t>Créer un nouvel utilisateur.</w:t>
            </w:r>
          </w:p>
        </w:tc>
      </w:tr>
      <w:tr w:rsidR="0032610F" w14:paraId="0D71A58A"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DDE49"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598BE" w14:textId="77777777" w:rsidR="0032610F" w:rsidRDefault="0032610F" w:rsidP="0032610F">
            <w:pPr>
              <w:pStyle w:val="Contenu"/>
            </w:pPr>
            <w:r>
              <w:t>Effectuer une requête HTTP Post avec un JSON contenant un username et password sur l’endpoint /signup</w:t>
            </w:r>
          </w:p>
        </w:tc>
      </w:tr>
    </w:tbl>
    <w:p w14:paraId="5BE863FE"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05FD67C5"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0DE56"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E8BFF" w14:textId="77777777" w:rsidR="0032610F" w:rsidRDefault="0032610F" w:rsidP="0032610F">
            <w:pPr>
              <w:pStyle w:val="Contenu"/>
            </w:pPr>
            <w:r>
              <w:t>1.2 Connexion – Connexion réussie</w:t>
            </w:r>
          </w:p>
        </w:tc>
      </w:tr>
      <w:tr w:rsidR="0032610F" w14:paraId="31C84D85"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9188"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60B9C" w14:textId="77777777" w:rsidR="0032610F" w:rsidRDefault="0032610F" w:rsidP="0032610F">
            <w:pPr>
              <w:pStyle w:val="Contenu"/>
            </w:pPr>
            <w:r>
              <w:t>Se connecter à un utilisateur existant.</w:t>
            </w:r>
          </w:p>
        </w:tc>
      </w:tr>
      <w:tr w:rsidR="0032610F" w14:paraId="3795594C"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2A5BB"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CDC89" w14:textId="77777777" w:rsidR="0032610F" w:rsidRDefault="0032610F" w:rsidP="0032610F">
            <w:pPr>
              <w:pStyle w:val="Contenu"/>
            </w:pPr>
            <w:r>
              <w:t>Effectuer une requête HTTP Post avec un JSON contenant un username et password sur l’endpoint /signin</w:t>
            </w:r>
          </w:p>
        </w:tc>
      </w:tr>
    </w:tbl>
    <w:p w14:paraId="778F972A"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3EF88C7E"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72F4D"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E7F5A" w14:textId="77777777" w:rsidR="0032610F" w:rsidRDefault="0032610F" w:rsidP="0032610F">
            <w:pPr>
              <w:pStyle w:val="Contenu"/>
            </w:pPr>
            <w:r>
              <w:t>1.3 Inscription – Nom d’utilisateur trop court</w:t>
            </w:r>
          </w:p>
        </w:tc>
      </w:tr>
      <w:tr w:rsidR="0032610F" w14:paraId="0A50E694"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8DB8"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3C4C8" w14:textId="77777777" w:rsidR="0032610F" w:rsidRDefault="0032610F" w:rsidP="0032610F">
            <w:pPr>
              <w:pStyle w:val="Contenu"/>
            </w:pPr>
            <w:r>
              <w:t>Crée un nouvel utilisateur de moins de 8 caractères</w:t>
            </w:r>
          </w:p>
        </w:tc>
      </w:tr>
      <w:tr w:rsidR="0032610F" w14:paraId="28851DB4"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A7EE6"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3342B" w14:textId="77777777" w:rsidR="0032610F" w:rsidRDefault="0032610F" w:rsidP="0032610F">
            <w:pPr>
              <w:pStyle w:val="Contenu"/>
            </w:pPr>
            <w:r>
              <w:t>Effectuer une requête HTTP Post avec un JSON contenant un username de moins de 8 caractères et password sur l’endpoint /signup</w:t>
            </w:r>
          </w:p>
        </w:tc>
      </w:tr>
    </w:tbl>
    <w:p w14:paraId="15D15231"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62012594"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AE670"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718D9" w14:textId="77777777" w:rsidR="0032610F" w:rsidRDefault="0032610F" w:rsidP="0032610F">
            <w:pPr>
              <w:pStyle w:val="Contenu"/>
            </w:pPr>
            <w:r>
              <w:t>1.4 Inscription – Nom d’utilisateur existant</w:t>
            </w:r>
          </w:p>
        </w:tc>
      </w:tr>
      <w:tr w:rsidR="0032610F" w14:paraId="69FF654F"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B9C6B"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CA62A" w14:textId="77777777" w:rsidR="0032610F" w:rsidRDefault="0032610F" w:rsidP="0032610F">
            <w:pPr>
              <w:pStyle w:val="Contenu"/>
            </w:pPr>
            <w:r>
              <w:t>Crée un nouvel utilisateur dont le nom existe déjà</w:t>
            </w:r>
          </w:p>
        </w:tc>
      </w:tr>
      <w:tr w:rsidR="0032610F" w14:paraId="24D75DC8"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E6F8E"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A449F" w14:textId="77777777" w:rsidR="0032610F" w:rsidRDefault="0032610F" w:rsidP="0032610F">
            <w:pPr>
              <w:pStyle w:val="Contenu"/>
            </w:pPr>
            <w:r>
              <w:t>Effectuer une requête HTTP Post avec un JSON contenant un username et password sur l’endpoint /signup</w:t>
            </w:r>
          </w:p>
        </w:tc>
      </w:tr>
    </w:tbl>
    <w:p w14:paraId="75358936"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7AAACB58"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DC85E"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C796A" w14:textId="77777777" w:rsidR="0032610F" w:rsidRDefault="0032610F" w:rsidP="0032610F">
            <w:pPr>
              <w:pStyle w:val="Contenu"/>
            </w:pPr>
            <w:r>
              <w:t>1.5 Inscription – Mot de passe trop court</w:t>
            </w:r>
          </w:p>
        </w:tc>
      </w:tr>
      <w:tr w:rsidR="0032610F" w14:paraId="66DED091"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7E822"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108E4" w14:textId="77777777" w:rsidR="0032610F" w:rsidRDefault="0032610F" w:rsidP="0032610F">
            <w:pPr>
              <w:pStyle w:val="Contenu"/>
            </w:pPr>
            <w:r>
              <w:t>Crée un nouvel utilisateur avec un mot de passe de moins de 8 caractères.</w:t>
            </w:r>
          </w:p>
        </w:tc>
      </w:tr>
      <w:tr w:rsidR="0032610F" w14:paraId="4194F6E7"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43E4B" w14:textId="77777777" w:rsidR="0032610F" w:rsidRDefault="0032610F" w:rsidP="0032610F">
            <w:pPr>
              <w:pStyle w:val="Contenu"/>
            </w:pPr>
            <w:r>
              <w:lastRenderedPageBreak/>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68124" w14:textId="77777777" w:rsidR="0032610F" w:rsidRDefault="0032610F" w:rsidP="0032610F">
            <w:pPr>
              <w:pStyle w:val="Contenu"/>
            </w:pPr>
            <w:r>
              <w:t>Effectuer une requête HTTP Post avec un JSON contenant un username et password de moins de 8 caractères sur l’endpoint /signup</w:t>
            </w:r>
          </w:p>
        </w:tc>
      </w:tr>
    </w:tbl>
    <w:p w14:paraId="0AD0D7EF"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59CC0E45"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8A167"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49B06" w14:textId="77777777" w:rsidR="0032610F" w:rsidRDefault="0032610F" w:rsidP="0032610F">
            <w:pPr>
              <w:pStyle w:val="Contenu"/>
            </w:pPr>
            <w:r>
              <w:t>1.6 Connexion – Mot de passe incorrect</w:t>
            </w:r>
          </w:p>
        </w:tc>
      </w:tr>
      <w:tr w:rsidR="0032610F" w14:paraId="7F094CAB"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C45C9"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DE5E4" w14:textId="77777777" w:rsidR="0032610F" w:rsidRDefault="0032610F" w:rsidP="0032610F">
            <w:pPr>
              <w:pStyle w:val="Contenu"/>
            </w:pPr>
            <w:bookmarkStart w:id="15" w:name="_44sinio"/>
            <w:bookmarkEnd w:id="15"/>
            <w:r>
              <w:t>Se connecter avec un mauvais mot de passe</w:t>
            </w:r>
          </w:p>
        </w:tc>
      </w:tr>
      <w:tr w:rsidR="0032610F" w14:paraId="144DC1D8"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2B3E"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AB64" w14:textId="77777777" w:rsidR="0032610F" w:rsidRDefault="0032610F" w:rsidP="0032610F">
            <w:pPr>
              <w:pStyle w:val="Contenu"/>
            </w:pPr>
            <w:r>
              <w:t>Effectuer une requête HTTP Post avec un JSON contenant un username et password sur l’endpoint /signin</w:t>
            </w:r>
          </w:p>
        </w:tc>
      </w:tr>
    </w:tbl>
    <w:p w14:paraId="06123CE3"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3755FA42"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67F09"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43EB1" w14:textId="77777777" w:rsidR="0032610F" w:rsidRDefault="0032610F" w:rsidP="0032610F">
            <w:pPr>
              <w:pStyle w:val="Contenu"/>
            </w:pPr>
            <w:r>
              <w:t>1.7 Connexion – L’utilisateur n’existe pas</w:t>
            </w:r>
          </w:p>
        </w:tc>
      </w:tr>
      <w:tr w:rsidR="0032610F" w14:paraId="64B9C3E0"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E91FC"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72D9" w14:textId="77777777" w:rsidR="0032610F" w:rsidRDefault="0032610F" w:rsidP="0032610F">
            <w:pPr>
              <w:pStyle w:val="Contenu"/>
            </w:pPr>
            <w:bookmarkStart w:id="16" w:name="_44sinio1"/>
            <w:bookmarkEnd w:id="16"/>
            <w:r>
              <w:t>Se connecter avec un nom d’utilisateur inexistant.</w:t>
            </w:r>
          </w:p>
        </w:tc>
      </w:tr>
      <w:tr w:rsidR="0032610F" w14:paraId="154479FC"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C486F"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39EEC" w14:textId="77777777" w:rsidR="0032610F" w:rsidRDefault="0032610F" w:rsidP="0032610F">
            <w:pPr>
              <w:pStyle w:val="Contenu"/>
            </w:pPr>
            <w:r>
              <w:t>Effectuer une requête HTTP Post avec un JSON contenant un username et password sur l’endpoint /signin</w:t>
            </w:r>
          </w:p>
        </w:tc>
      </w:tr>
    </w:tbl>
    <w:p w14:paraId="7F087F80"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10353C2E"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0523B"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F5750" w14:textId="77777777" w:rsidR="0032610F" w:rsidRDefault="0032610F" w:rsidP="0032610F">
            <w:pPr>
              <w:pStyle w:val="Contenu"/>
            </w:pPr>
            <w:r>
              <w:t>1.8 Connexion – Nom d’utilisateur trop court</w:t>
            </w:r>
          </w:p>
        </w:tc>
      </w:tr>
      <w:tr w:rsidR="0032610F" w14:paraId="629687D6"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27951"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4FE25" w14:textId="77777777" w:rsidR="0032610F" w:rsidRDefault="0032610F" w:rsidP="0032610F">
            <w:pPr>
              <w:pStyle w:val="Contenu"/>
            </w:pPr>
            <w:r>
              <w:t>Se connecter avec un nom d’utilisateur de moins de 8 caractères</w:t>
            </w:r>
          </w:p>
        </w:tc>
      </w:tr>
      <w:tr w:rsidR="0032610F" w14:paraId="6D46A418"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61800"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38A1E" w14:textId="77777777" w:rsidR="0032610F" w:rsidRDefault="0032610F" w:rsidP="0032610F">
            <w:pPr>
              <w:pStyle w:val="Contenu"/>
            </w:pPr>
            <w:r>
              <w:t>Effectuer une requête HTTP Post avec un JSON contenant un username de moins de 8 caractères et password sur l’endpoint /signin</w:t>
            </w:r>
          </w:p>
        </w:tc>
      </w:tr>
    </w:tbl>
    <w:p w14:paraId="4A122F05" w14:textId="77777777" w:rsidR="0032610F" w:rsidRDefault="0032610F" w:rsidP="0032610F">
      <w:pPr>
        <w:pStyle w:val="Contenu"/>
        <w:rPr>
          <w:rFonts w:ascii="Calibri" w:hAnsi="Calibri" w:cs="Calibri"/>
          <w:sz w:val="22"/>
          <w:lang w:eastAsia="zh-CN" w:bidi="hi-IN"/>
        </w:rPr>
      </w:pPr>
    </w:p>
    <w:tbl>
      <w:tblPr>
        <w:tblW w:w="9060" w:type="dxa"/>
        <w:tblInd w:w="5" w:type="dxa"/>
        <w:tblLayout w:type="fixed"/>
        <w:tblCellMar>
          <w:left w:w="10" w:type="dxa"/>
          <w:right w:w="10" w:type="dxa"/>
        </w:tblCellMar>
        <w:tblLook w:val="04A0" w:firstRow="1" w:lastRow="0" w:firstColumn="1" w:lastColumn="0" w:noHBand="0" w:noVBand="1"/>
      </w:tblPr>
      <w:tblGrid>
        <w:gridCol w:w="2687"/>
        <w:gridCol w:w="6373"/>
      </w:tblGrid>
      <w:tr w:rsidR="0032610F" w14:paraId="5CC3ABC7" w14:textId="77777777" w:rsidTr="0032610F">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2A7DC" w14:textId="77777777" w:rsidR="0032610F" w:rsidRDefault="0032610F" w:rsidP="0032610F">
            <w:pPr>
              <w:pStyle w:val="Contenu"/>
            </w:pPr>
            <w:r>
              <w:t>Nom du test</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E82FC" w14:textId="77777777" w:rsidR="0032610F" w:rsidRDefault="0032610F" w:rsidP="0032610F">
            <w:pPr>
              <w:pStyle w:val="Contenu"/>
            </w:pPr>
            <w:r>
              <w:t>1.9 Connexion – Mot de passe trop court</w:t>
            </w:r>
          </w:p>
        </w:tc>
      </w:tr>
      <w:tr w:rsidR="0032610F" w14:paraId="51607286" w14:textId="77777777" w:rsidTr="0032610F">
        <w:trPr>
          <w:trHeight w:val="747"/>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1CDE7" w14:textId="77777777" w:rsidR="0032610F" w:rsidRDefault="0032610F" w:rsidP="0032610F">
            <w:pPr>
              <w:pStyle w:val="Contenu"/>
            </w:pPr>
            <w:r>
              <w:t>Description</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5043D" w14:textId="77777777" w:rsidR="0032610F" w:rsidRDefault="0032610F" w:rsidP="0032610F">
            <w:pPr>
              <w:pStyle w:val="Contenu"/>
            </w:pPr>
            <w:bookmarkStart w:id="17" w:name="_44sinio3"/>
            <w:bookmarkEnd w:id="17"/>
            <w:r>
              <w:t>Se connecter avec un mot de passse de moins de 8 caractères</w:t>
            </w:r>
          </w:p>
        </w:tc>
      </w:tr>
      <w:tr w:rsidR="0032610F" w14:paraId="5335A705" w14:textId="77777777" w:rsidTr="0032610F">
        <w:trPr>
          <w:trHeight w:val="701"/>
        </w:trPr>
        <w:tc>
          <w:tcPr>
            <w:tcW w:w="2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65AC3" w14:textId="77777777" w:rsidR="0032610F" w:rsidRDefault="0032610F" w:rsidP="0032610F">
            <w:pPr>
              <w:pStyle w:val="Contenu"/>
            </w:pPr>
            <w:r>
              <w:t>Comment le tester</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4F41D" w14:textId="77777777" w:rsidR="0032610F" w:rsidRDefault="0032610F" w:rsidP="0032610F">
            <w:pPr>
              <w:pStyle w:val="Contenu"/>
            </w:pPr>
            <w:r>
              <w:t>Effectuer une requête HTTP Post avec un JSON contenant un username et password de moins de 8 caractères sur l’endpoint /signin</w:t>
            </w:r>
          </w:p>
        </w:tc>
      </w:tr>
    </w:tbl>
    <w:p w14:paraId="4C554448" w14:textId="77777777" w:rsidR="0032610F" w:rsidRDefault="0032610F" w:rsidP="0032610F">
      <w:pPr>
        <w:rPr>
          <w:rFonts w:ascii="Calibri" w:hAnsi="Calibri" w:cs="Calibri"/>
          <w:sz w:val="22"/>
          <w:lang w:eastAsia="zh-CN" w:bidi="hi-IN"/>
        </w:rPr>
      </w:pPr>
    </w:p>
    <w:p w14:paraId="7E295ECF" w14:textId="77777777" w:rsidR="0032610F" w:rsidRDefault="0032610F" w:rsidP="0032610F"/>
    <w:p w14:paraId="1427378B" w14:textId="77777777" w:rsidR="0032610F" w:rsidRDefault="0032610F" w:rsidP="0032610F"/>
    <w:p w14:paraId="47D7F5B9" w14:textId="77777777" w:rsidR="0032610F" w:rsidRDefault="0032610F" w:rsidP="0032610F"/>
    <w:p w14:paraId="42FA90F9" w14:textId="79C57CA9" w:rsidR="0032610F" w:rsidRDefault="0032610F" w:rsidP="0032610F">
      <w:pPr>
        <w:pStyle w:val="Titre3"/>
      </w:pPr>
      <w:bookmarkStart w:id="18" w:name="_Toc99462562"/>
      <w:r>
        <w:lastRenderedPageBreak/>
        <w:t>Scénarios de</w:t>
      </w:r>
      <w:r w:rsidR="008D2022">
        <w:t>s</w:t>
      </w:r>
      <w:r>
        <w:t xml:space="preserve"> tests</w:t>
      </w:r>
      <w:bookmarkEnd w:id="18"/>
    </w:p>
    <w:p w14:paraId="21988756" w14:textId="77777777" w:rsidR="0032610F" w:rsidRDefault="0032610F" w:rsidP="0032610F">
      <w:pPr>
        <w:pStyle w:val="Contenu"/>
        <w:rPr>
          <w:rFonts w:eastAsia="Calibri"/>
        </w:rPr>
      </w:pPr>
      <w:r>
        <w:t>Ceci est un tableau récapitulatif de l’état des différents tests au fur et à mesure des journées.</w:t>
      </w:r>
    </w:p>
    <w:p w14:paraId="738CB0C7" w14:textId="77777777" w:rsidR="0032610F" w:rsidRDefault="0032610F" w:rsidP="0032610F">
      <w:pPr>
        <w:pStyle w:val="Contenu"/>
      </w:pPr>
      <w:r>
        <w:t>X = signifie que le test est raté.</w:t>
      </w:r>
    </w:p>
    <w:p w14:paraId="7766A785" w14:textId="77777777" w:rsidR="0032610F" w:rsidRDefault="0032610F" w:rsidP="0032610F">
      <w:pPr>
        <w:pStyle w:val="Contenu"/>
      </w:pPr>
      <w:r>
        <w:t>V = signifie que le test est passé.</w:t>
      </w:r>
    </w:p>
    <w:p w14:paraId="38358271" w14:textId="77777777" w:rsidR="0032610F" w:rsidRDefault="0032610F" w:rsidP="0032610F">
      <w:pPr>
        <w:pStyle w:val="Contenu"/>
      </w:pPr>
      <w:r>
        <w:t># = signifie que le test est passé partiellement.</w:t>
      </w:r>
    </w:p>
    <w:tbl>
      <w:tblPr>
        <w:tblW w:w="5790" w:type="dxa"/>
        <w:tblInd w:w="5" w:type="dxa"/>
        <w:tblLayout w:type="fixed"/>
        <w:tblCellMar>
          <w:left w:w="10" w:type="dxa"/>
          <w:right w:w="10" w:type="dxa"/>
        </w:tblCellMar>
        <w:tblLook w:val="04A0" w:firstRow="1" w:lastRow="0" w:firstColumn="1" w:lastColumn="0" w:noHBand="0" w:noVBand="1"/>
      </w:tblPr>
      <w:tblGrid>
        <w:gridCol w:w="648"/>
        <w:gridCol w:w="648"/>
        <w:gridCol w:w="647"/>
        <w:gridCol w:w="648"/>
        <w:gridCol w:w="647"/>
        <w:gridCol w:w="647"/>
        <w:gridCol w:w="647"/>
        <w:gridCol w:w="646"/>
        <w:gridCol w:w="612"/>
      </w:tblGrid>
      <w:tr w:rsidR="0032610F" w14:paraId="7ED44004"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9FCE4" w14:textId="77777777" w:rsidR="0032610F" w:rsidRDefault="0032610F">
            <w:pPr>
              <w:widowControl w:val="0"/>
            </w:pPr>
            <w:r>
              <w:rPr>
                <w:b w:val="0"/>
              </w:rPr>
              <w:t>Test</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7C0DA" w14:textId="77777777" w:rsidR="0032610F" w:rsidRDefault="0032610F">
            <w:pPr>
              <w:widowControl w:val="0"/>
              <w:jc w:val="center"/>
              <w:rPr>
                <w:b w:val="0"/>
              </w:rPr>
            </w:pPr>
            <w:r>
              <w:rPr>
                <w:b w:val="0"/>
              </w:rPr>
              <w:t>J 1</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E0ECA" w14:textId="77777777" w:rsidR="0032610F" w:rsidRDefault="0032610F">
            <w:pPr>
              <w:widowControl w:val="0"/>
              <w:jc w:val="center"/>
              <w:rPr>
                <w:b w:val="0"/>
              </w:rPr>
            </w:pPr>
            <w:r>
              <w:rPr>
                <w:b w:val="0"/>
              </w:rPr>
              <w:t>J 2</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A1994" w14:textId="77777777" w:rsidR="0032610F" w:rsidRDefault="0032610F">
            <w:pPr>
              <w:widowControl w:val="0"/>
              <w:jc w:val="center"/>
              <w:rPr>
                <w:b w:val="0"/>
              </w:rPr>
            </w:pPr>
            <w:r>
              <w:rPr>
                <w:b w:val="0"/>
              </w:rPr>
              <w:t>J 3</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3F89A" w14:textId="77777777" w:rsidR="0032610F" w:rsidRDefault="0032610F">
            <w:pPr>
              <w:widowControl w:val="0"/>
              <w:jc w:val="center"/>
              <w:rPr>
                <w:b w:val="0"/>
              </w:rPr>
            </w:pPr>
            <w:r>
              <w:rPr>
                <w:b w:val="0"/>
              </w:rPr>
              <w:t>J 4</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5061F" w14:textId="77777777" w:rsidR="0032610F" w:rsidRDefault="0032610F">
            <w:pPr>
              <w:widowControl w:val="0"/>
              <w:jc w:val="center"/>
              <w:rPr>
                <w:b w:val="0"/>
              </w:rPr>
            </w:pPr>
            <w:r>
              <w:rPr>
                <w:b w:val="0"/>
              </w:rPr>
              <w:t>J 5</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8B11B" w14:textId="77777777" w:rsidR="0032610F" w:rsidRDefault="0032610F">
            <w:pPr>
              <w:widowControl w:val="0"/>
              <w:jc w:val="center"/>
              <w:rPr>
                <w:b w:val="0"/>
              </w:rPr>
            </w:pPr>
            <w:r>
              <w:rPr>
                <w:b w:val="0"/>
              </w:rPr>
              <w:t>J 6</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F5933" w14:textId="77777777" w:rsidR="0032610F" w:rsidRDefault="0032610F">
            <w:pPr>
              <w:widowControl w:val="0"/>
              <w:jc w:val="center"/>
              <w:rPr>
                <w:b w:val="0"/>
              </w:rPr>
            </w:pPr>
            <w:r>
              <w:rPr>
                <w:b w:val="0"/>
              </w:rPr>
              <w:t>J 7</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DC967" w14:textId="77777777" w:rsidR="0032610F" w:rsidRDefault="0032610F">
            <w:pPr>
              <w:widowControl w:val="0"/>
              <w:jc w:val="center"/>
              <w:rPr>
                <w:b w:val="0"/>
              </w:rPr>
            </w:pPr>
            <w:r>
              <w:rPr>
                <w:b w:val="0"/>
              </w:rPr>
              <w:t>J 8</w:t>
            </w:r>
          </w:p>
        </w:tc>
      </w:tr>
      <w:tr w:rsidR="0032610F" w14:paraId="6B3D7B32"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8E439" w14:textId="77777777" w:rsidR="0032610F" w:rsidRDefault="0032610F">
            <w:pPr>
              <w:widowControl w:val="0"/>
              <w:rPr>
                <w:b w:val="0"/>
              </w:rPr>
            </w:pPr>
            <w:r>
              <w:t>1.1</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82177"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8CC5D" w14:textId="77777777" w:rsidR="0032610F" w:rsidRDefault="0032610F">
            <w:pPr>
              <w:widowControl w:val="0"/>
              <w:jc w:val="center"/>
            </w:pPr>
            <w:r>
              <w:t>X</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4E89F" w14:textId="77777777" w:rsidR="0032610F" w:rsidRDefault="0032610F">
            <w:pPr>
              <w:widowControl w:val="0"/>
              <w:jc w:val="center"/>
            </w:pPr>
            <w:r>
              <w:t>V</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CF79F" w14:textId="77777777" w:rsidR="0032610F" w:rsidRDefault="0032610F">
            <w:pPr>
              <w:widowControl w:val="0"/>
              <w:jc w:val="center"/>
            </w:pPr>
            <w:r>
              <w:t>V</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48320" w14:textId="77777777" w:rsidR="0032610F" w:rsidRDefault="0032610F">
            <w:pPr>
              <w:widowControl w:val="0"/>
              <w:jc w:val="center"/>
            </w:pPr>
            <w:r>
              <w:t>V</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73FD6" w14:textId="77777777" w:rsidR="0032610F" w:rsidRDefault="0032610F">
            <w:pPr>
              <w:widowControl w:val="0"/>
              <w:jc w:val="center"/>
            </w:pPr>
            <w:r>
              <w:t>V</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8CD14" w14:textId="77777777" w:rsidR="0032610F" w:rsidRDefault="0032610F">
            <w:pPr>
              <w:widowControl w:val="0"/>
              <w:jc w:val="center"/>
            </w:pPr>
            <w:r>
              <w:t>V</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07E63" w14:textId="77777777" w:rsidR="0032610F" w:rsidRDefault="0032610F">
            <w:pPr>
              <w:widowControl w:val="0"/>
              <w:jc w:val="center"/>
            </w:pPr>
            <w:r>
              <w:t>V</w:t>
            </w:r>
          </w:p>
        </w:tc>
      </w:tr>
      <w:tr w:rsidR="0032610F" w14:paraId="1B25FA5F"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C2833" w14:textId="77777777" w:rsidR="0032610F" w:rsidRDefault="0032610F">
            <w:pPr>
              <w:widowControl w:val="0"/>
            </w:pPr>
            <w:r>
              <w:t>1.2</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EE9E4" w14:textId="77777777" w:rsidR="0032610F" w:rsidRDefault="0032610F">
            <w:pPr>
              <w:widowControl w:val="0"/>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FC6F7" w14:textId="77777777" w:rsidR="0032610F" w:rsidRDefault="0032610F">
            <w:pPr>
              <w:widowControl w:val="0"/>
            </w:pPr>
            <w:r>
              <w:t>X</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0C43B"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4BE63"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8A339" w14:textId="77777777" w:rsidR="0032610F" w:rsidRDefault="0032610F">
            <w:pPr>
              <w:widowControl w:val="0"/>
              <w:jc w:val="center"/>
            </w:pPr>
            <w:r>
              <w:t>#</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A9195" w14:textId="77777777" w:rsidR="0032610F" w:rsidRDefault="0032610F">
            <w:pPr>
              <w:widowControl w:val="0"/>
              <w:jc w:val="center"/>
            </w:pPr>
            <w:r>
              <w:t>#</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FCCBB" w14:textId="77777777" w:rsidR="0032610F" w:rsidRDefault="0032610F">
            <w:pPr>
              <w:widowControl w:val="0"/>
              <w:jc w:val="center"/>
            </w:pPr>
            <w:r>
              <w:t>#</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E0656" w14:textId="77777777" w:rsidR="0032610F" w:rsidRDefault="0032610F">
            <w:pPr>
              <w:widowControl w:val="0"/>
              <w:jc w:val="center"/>
            </w:pPr>
            <w:r>
              <w:t>#</w:t>
            </w:r>
          </w:p>
        </w:tc>
      </w:tr>
      <w:tr w:rsidR="0032610F" w14:paraId="75945F40"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2BBFF" w14:textId="77777777" w:rsidR="0032610F" w:rsidRDefault="0032610F">
            <w:pPr>
              <w:widowControl w:val="0"/>
            </w:pPr>
            <w:r>
              <w:t>1.3</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E2ED"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8E44" w14:textId="77777777" w:rsidR="0032610F" w:rsidRDefault="0032610F">
            <w:pPr>
              <w:widowControl w:val="0"/>
            </w:pPr>
            <w:r>
              <w:t>X</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69D52"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2BBB"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06FB6" w14:textId="77777777" w:rsidR="0032610F" w:rsidRDefault="0032610F">
            <w:pPr>
              <w:widowControl w:val="0"/>
              <w:jc w:val="center"/>
            </w:pPr>
            <w:r>
              <w:t xml:space="preserve"> #</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A7D98" w14:textId="77777777" w:rsidR="0032610F" w:rsidRDefault="0032610F">
            <w:pPr>
              <w:widowControl w:val="0"/>
              <w:jc w:val="center"/>
            </w:pPr>
            <w:r>
              <w:t>#</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1204F" w14:textId="77777777" w:rsidR="0032610F" w:rsidRDefault="0032610F">
            <w:pPr>
              <w:widowControl w:val="0"/>
              <w:jc w:val="center"/>
            </w:pPr>
            <w:r>
              <w:t>#</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16CB6" w14:textId="77777777" w:rsidR="0032610F" w:rsidRDefault="0032610F">
            <w:pPr>
              <w:widowControl w:val="0"/>
              <w:jc w:val="center"/>
            </w:pPr>
            <w:r>
              <w:t>#</w:t>
            </w:r>
          </w:p>
        </w:tc>
      </w:tr>
      <w:tr w:rsidR="0032610F" w14:paraId="13CE8910"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711FC" w14:textId="77777777" w:rsidR="0032610F" w:rsidRDefault="0032610F">
            <w:pPr>
              <w:widowControl w:val="0"/>
            </w:pPr>
            <w:r>
              <w:t>1.4</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9D494"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CF80C" w14:textId="77777777" w:rsidR="0032610F" w:rsidRDefault="0032610F">
            <w:pPr>
              <w:widowControl w:val="0"/>
            </w:pPr>
            <w:r>
              <w:t>X</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4CCBC"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F231C"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2C8B4" w14:textId="77777777" w:rsidR="0032610F" w:rsidRDefault="0032610F">
            <w:pPr>
              <w:widowControl w:val="0"/>
              <w:jc w:val="center"/>
            </w:pPr>
            <w:r>
              <w:t>#</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A91EE" w14:textId="77777777" w:rsidR="0032610F" w:rsidRDefault="0032610F">
            <w:pPr>
              <w:widowControl w:val="0"/>
              <w:jc w:val="center"/>
            </w:pPr>
            <w:r>
              <w:t>#</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D50EB" w14:textId="77777777" w:rsidR="0032610F" w:rsidRDefault="0032610F">
            <w:pPr>
              <w:widowControl w:val="0"/>
              <w:jc w:val="center"/>
            </w:pPr>
            <w:r>
              <w:t>#</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63224" w14:textId="77777777" w:rsidR="0032610F" w:rsidRDefault="0032610F">
            <w:pPr>
              <w:widowControl w:val="0"/>
              <w:jc w:val="center"/>
            </w:pPr>
            <w:r>
              <w:t>#</w:t>
            </w:r>
          </w:p>
        </w:tc>
      </w:tr>
      <w:tr w:rsidR="0032610F" w14:paraId="43AA892C"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CF98F" w14:textId="77777777" w:rsidR="0032610F" w:rsidRDefault="0032610F">
            <w:pPr>
              <w:widowControl w:val="0"/>
            </w:pPr>
            <w:r>
              <w:t>1.5</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EDF7A"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4753" w14:textId="77777777" w:rsidR="0032610F" w:rsidRDefault="0032610F">
            <w:pPr>
              <w:widowControl w:val="0"/>
              <w:jc w:val="center"/>
            </w:pPr>
            <w:r>
              <w:t>X</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2CAC"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77D27"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923A0" w14:textId="77777777" w:rsidR="0032610F" w:rsidRDefault="0032610F">
            <w:pPr>
              <w:widowControl w:val="0"/>
              <w:jc w:val="center"/>
            </w:pPr>
            <w:r>
              <w:t>#</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7EAE" w14:textId="77777777" w:rsidR="0032610F" w:rsidRDefault="0032610F">
            <w:pPr>
              <w:widowControl w:val="0"/>
              <w:jc w:val="center"/>
            </w:pPr>
            <w:r>
              <w:t>#</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08C9C" w14:textId="77777777" w:rsidR="0032610F" w:rsidRDefault="0032610F">
            <w:pPr>
              <w:widowControl w:val="0"/>
              <w:jc w:val="center"/>
            </w:pPr>
            <w:r>
              <w:t>#</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F2DBE" w14:textId="77777777" w:rsidR="0032610F" w:rsidRDefault="0032610F">
            <w:pPr>
              <w:widowControl w:val="0"/>
              <w:jc w:val="center"/>
            </w:pPr>
            <w:r>
              <w:t>#</w:t>
            </w:r>
          </w:p>
        </w:tc>
      </w:tr>
      <w:tr w:rsidR="0032610F" w14:paraId="319978D7" w14:textId="77777777" w:rsidTr="0032610F">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D2AD7" w14:textId="77777777" w:rsidR="0032610F" w:rsidRDefault="0032610F">
            <w:pPr>
              <w:widowControl w:val="0"/>
            </w:pPr>
            <w:r>
              <w:t>1.6</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12305"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9310A" w14:textId="77777777" w:rsidR="0032610F" w:rsidRDefault="0032610F">
            <w:pPr>
              <w:widowControl w:val="0"/>
              <w:jc w:val="center"/>
            </w:pPr>
            <w:r>
              <w:t>X</w:t>
            </w:r>
          </w:p>
        </w:tc>
        <w:tc>
          <w:tcPr>
            <w:tcW w:w="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B13A6"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D8A1F" w14:textId="77777777" w:rsidR="0032610F" w:rsidRDefault="0032610F">
            <w:pPr>
              <w:widowControl w:val="0"/>
              <w:jc w:val="center"/>
            </w:pPr>
            <w:r>
              <w:t>X</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8A9DE" w14:textId="77777777" w:rsidR="0032610F" w:rsidRDefault="0032610F">
            <w:pPr>
              <w:widowControl w:val="0"/>
              <w:jc w:val="center"/>
            </w:pPr>
            <w:r>
              <w:t>#</w:t>
            </w:r>
          </w:p>
        </w:tc>
        <w:tc>
          <w:tcPr>
            <w:tcW w:w="6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984FC" w14:textId="77777777" w:rsidR="0032610F" w:rsidRDefault="0032610F">
            <w:pPr>
              <w:widowControl w:val="0"/>
              <w:jc w:val="center"/>
            </w:pPr>
            <w:r>
              <w:t>#</w:t>
            </w:r>
          </w:p>
        </w:tc>
        <w:tc>
          <w:tcPr>
            <w:tcW w:w="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FA17F" w14:textId="77777777" w:rsidR="0032610F" w:rsidRDefault="0032610F">
            <w:pPr>
              <w:widowControl w:val="0"/>
              <w:jc w:val="center"/>
            </w:pPr>
            <w:r>
              <w:t>#</w:t>
            </w:r>
          </w:p>
        </w:tc>
        <w:tc>
          <w:tcPr>
            <w:tcW w:w="6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358FB" w14:textId="77777777" w:rsidR="0032610F" w:rsidRDefault="0032610F">
            <w:pPr>
              <w:widowControl w:val="0"/>
              <w:jc w:val="center"/>
            </w:pPr>
            <w:r>
              <w:t>#</w:t>
            </w:r>
          </w:p>
        </w:tc>
      </w:tr>
      <w:tr w:rsidR="0032610F" w14:paraId="1C2C2276" w14:textId="77777777" w:rsidTr="0032610F">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7BD99E8" w14:textId="77777777" w:rsidR="0032610F" w:rsidRDefault="0032610F">
            <w:pPr>
              <w:widowControl w:val="0"/>
            </w:pPr>
            <w:r>
              <w:t>1.7</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FC65642"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6E82148" w14:textId="77777777" w:rsidR="0032610F" w:rsidRDefault="0032610F">
            <w:pPr>
              <w:widowControl w:val="0"/>
              <w:jc w:val="center"/>
            </w:pPr>
            <w:r>
              <w:t>X</w:t>
            </w:r>
          </w:p>
        </w:tc>
        <w:tc>
          <w:tcPr>
            <w:tcW w:w="64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2519203"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E5B422C"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E067DF6" w14:textId="77777777" w:rsidR="0032610F" w:rsidRDefault="0032610F">
            <w:pPr>
              <w:widowControl w:val="0"/>
              <w:jc w:val="center"/>
            </w:pPr>
            <w:r>
              <w:t>#</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A1AF01B" w14:textId="77777777" w:rsidR="0032610F" w:rsidRDefault="0032610F">
            <w:pPr>
              <w:widowControl w:val="0"/>
              <w:jc w:val="center"/>
            </w:pPr>
            <w:r>
              <w:t>#</w:t>
            </w:r>
          </w:p>
        </w:tc>
        <w:tc>
          <w:tcPr>
            <w:tcW w:w="64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679F5F3" w14:textId="77777777" w:rsidR="0032610F" w:rsidRDefault="0032610F">
            <w:pPr>
              <w:widowControl w:val="0"/>
              <w:jc w:val="center"/>
            </w:pPr>
            <w:r>
              <w:t>#</w:t>
            </w:r>
          </w:p>
        </w:tc>
        <w:tc>
          <w:tcPr>
            <w:tcW w:w="612"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FDD69AE" w14:textId="77777777" w:rsidR="0032610F" w:rsidRDefault="0032610F">
            <w:pPr>
              <w:widowControl w:val="0"/>
              <w:jc w:val="center"/>
            </w:pPr>
            <w:r>
              <w:t>#</w:t>
            </w:r>
          </w:p>
        </w:tc>
      </w:tr>
      <w:tr w:rsidR="0032610F" w14:paraId="1335C678" w14:textId="77777777" w:rsidTr="0032610F">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432D238" w14:textId="77777777" w:rsidR="0032610F" w:rsidRDefault="0032610F">
            <w:pPr>
              <w:widowControl w:val="0"/>
            </w:pPr>
            <w:r>
              <w:t>1.8</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CB7A7E2"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CB02E0A" w14:textId="77777777" w:rsidR="0032610F" w:rsidRDefault="0032610F">
            <w:pPr>
              <w:widowControl w:val="0"/>
              <w:jc w:val="center"/>
            </w:pPr>
            <w:r>
              <w:t>X</w:t>
            </w:r>
          </w:p>
        </w:tc>
        <w:tc>
          <w:tcPr>
            <w:tcW w:w="64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DE32488"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DFD2249"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3194327" w14:textId="77777777" w:rsidR="0032610F" w:rsidRDefault="0032610F">
            <w:pPr>
              <w:widowControl w:val="0"/>
              <w:jc w:val="center"/>
            </w:pPr>
            <w:r>
              <w:t>#</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B3219F2" w14:textId="77777777" w:rsidR="0032610F" w:rsidRDefault="0032610F">
            <w:pPr>
              <w:widowControl w:val="0"/>
              <w:jc w:val="center"/>
            </w:pPr>
            <w:r>
              <w:t>#</w:t>
            </w:r>
          </w:p>
        </w:tc>
        <w:tc>
          <w:tcPr>
            <w:tcW w:w="64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C1A062C" w14:textId="77777777" w:rsidR="0032610F" w:rsidRDefault="0032610F">
            <w:pPr>
              <w:widowControl w:val="0"/>
              <w:jc w:val="center"/>
            </w:pPr>
            <w:r>
              <w:t>#</w:t>
            </w:r>
          </w:p>
        </w:tc>
        <w:tc>
          <w:tcPr>
            <w:tcW w:w="612"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D6B94BC" w14:textId="77777777" w:rsidR="0032610F" w:rsidRDefault="0032610F">
            <w:pPr>
              <w:widowControl w:val="0"/>
              <w:jc w:val="center"/>
            </w:pPr>
            <w:r>
              <w:t>#</w:t>
            </w:r>
          </w:p>
        </w:tc>
      </w:tr>
      <w:tr w:rsidR="0032610F" w14:paraId="558662E4" w14:textId="77777777" w:rsidTr="0032610F">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10B98BA" w14:textId="77777777" w:rsidR="0032610F" w:rsidRDefault="0032610F">
            <w:pPr>
              <w:widowControl w:val="0"/>
            </w:pPr>
            <w:r>
              <w:t>1.9</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4EED4B7"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9632C59" w14:textId="77777777" w:rsidR="0032610F" w:rsidRDefault="0032610F">
            <w:pPr>
              <w:widowControl w:val="0"/>
              <w:jc w:val="center"/>
            </w:pPr>
            <w:r>
              <w:t>X</w:t>
            </w:r>
          </w:p>
        </w:tc>
        <w:tc>
          <w:tcPr>
            <w:tcW w:w="64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CA93131"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1D0FCFF" w14:textId="77777777" w:rsidR="0032610F" w:rsidRDefault="0032610F">
            <w:pPr>
              <w:widowControl w:val="0"/>
              <w:jc w:val="center"/>
            </w:pPr>
            <w:r>
              <w:t>X</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9866E19" w14:textId="77777777" w:rsidR="0032610F" w:rsidRDefault="0032610F">
            <w:pPr>
              <w:widowControl w:val="0"/>
              <w:jc w:val="center"/>
            </w:pPr>
            <w:r>
              <w:t>#</w:t>
            </w:r>
          </w:p>
        </w:tc>
        <w:tc>
          <w:tcPr>
            <w:tcW w:w="6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53A760B" w14:textId="77777777" w:rsidR="0032610F" w:rsidRDefault="0032610F">
            <w:pPr>
              <w:widowControl w:val="0"/>
              <w:jc w:val="center"/>
            </w:pPr>
            <w:r>
              <w:t>#</w:t>
            </w:r>
          </w:p>
        </w:tc>
        <w:tc>
          <w:tcPr>
            <w:tcW w:w="64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ECF7058" w14:textId="77777777" w:rsidR="0032610F" w:rsidRDefault="0032610F">
            <w:pPr>
              <w:widowControl w:val="0"/>
              <w:jc w:val="center"/>
            </w:pPr>
            <w:r>
              <w:t>#</w:t>
            </w:r>
          </w:p>
        </w:tc>
        <w:tc>
          <w:tcPr>
            <w:tcW w:w="612"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715AC79" w14:textId="77777777" w:rsidR="0032610F" w:rsidRDefault="0032610F">
            <w:pPr>
              <w:widowControl w:val="0"/>
              <w:jc w:val="center"/>
            </w:pPr>
            <w:r>
              <w:t>#</w:t>
            </w:r>
          </w:p>
        </w:tc>
      </w:tr>
    </w:tbl>
    <w:p w14:paraId="1F8CA2DE" w14:textId="77777777" w:rsidR="0032610F" w:rsidRDefault="0032610F" w:rsidP="0032610F">
      <w:pPr>
        <w:rPr>
          <w:rFonts w:ascii="Calibri" w:hAnsi="Calibri" w:cs="Calibri"/>
          <w:sz w:val="22"/>
          <w:lang w:eastAsia="zh-CN" w:bidi="hi-IN"/>
        </w:rPr>
      </w:pPr>
    </w:p>
    <w:p w14:paraId="168CA7A4" w14:textId="38C8E43E" w:rsidR="00C95FC9" w:rsidRDefault="00C95FC9">
      <w:pPr>
        <w:spacing w:after="200"/>
        <w:rPr>
          <w:rFonts w:asciiTheme="majorHAnsi" w:eastAsiaTheme="majorEastAsia" w:hAnsiTheme="majorHAnsi" w:cstheme="majorBidi"/>
          <w:color w:val="061F57" w:themeColor="text2" w:themeShade="BF"/>
          <w:kern w:val="28"/>
          <w:sz w:val="52"/>
          <w:szCs w:val="32"/>
        </w:rPr>
      </w:pPr>
    </w:p>
    <w:p w14:paraId="0DE8F5F8" w14:textId="3D30DD99" w:rsidR="0032610F" w:rsidRDefault="0032610F">
      <w:pPr>
        <w:spacing w:after="200"/>
        <w:rPr>
          <w:rFonts w:asciiTheme="majorHAnsi" w:eastAsiaTheme="majorEastAsia" w:hAnsiTheme="majorHAnsi" w:cstheme="majorBidi"/>
          <w:color w:val="061F57" w:themeColor="text2" w:themeShade="BF"/>
          <w:kern w:val="28"/>
          <w:sz w:val="52"/>
          <w:szCs w:val="32"/>
        </w:rPr>
      </w:pPr>
    </w:p>
    <w:p w14:paraId="16B1FA65" w14:textId="33DBD219" w:rsidR="0032610F" w:rsidRDefault="0032610F">
      <w:pPr>
        <w:spacing w:after="200"/>
        <w:rPr>
          <w:rFonts w:asciiTheme="majorHAnsi" w:eastAsiaTheme="majorEastAsia" w:hAnsiTheme="majorHAnsi" w:cstheme="majorBidi"/>
          <w:color w:val="061F57" w:themeColor="text2" w:themeShade="BF"/>
          <w:kern w:val="28"/>
          <w:sz w:val="52"/>
          <w:szCs w:val="32"/>
        </w:rPr>
      </w:pPr>
    </w:p>
    <w:p w14:paraId="1317D463" w14:textId="779C42DF" w:rsidR="0032610F" w:rsidRDefault="0032610F">
      <w:pPr>
        <w:spacing w:after="200"/>
        <w:rPr>
          <w:rFonts w:asciiTheme="majorHAnsi" w:eastAsiaTheme="majorEastAsia" w:hAnsiTheme="majorHAnsi" w:cstheme="majorBidi"/>
          <w:color w:val="061F57" w:themeColor="text2" w:themeShade="BF"/>
          <w:kern w:val="28"/>
          <w:sz w:val="52"/>
          <w:szCs w:val="32"/>
        </w:rPr>
      </w:pPr>
    </w:p>
    <w:p w14:paraId="40BE4FC9" w14:textId="1851FD94" w:rsidR="0032610F" w:rsidRDefault="0032610F">
      <w:pPr>
        <w:spacing w:after="200"/>
        <w:rPr>
          <w:rFonts w:asciiTheme="majorHAnsi" w:eastAsiaTheme="majorEastAsia" w:hAnsiTheme="majorHAnsi" w:cstheme="majorBidi"/>
          <w:color w:val="061F57" w:themeColor="text2" w:themeShade="BF"/>
          <w:kern w:val="28"/>
          <w:sz w:val="52"/>
          <w:szCs w:val="32"/>
        </w:rPr>
      </w:pPr>
    </w:p>
    <w:p w14:paraId="1C79C646" w14:textId="74DC0410" w:rsidR="0032610F" w:rsidRDefault="0032610F">
      <w:pPr>
        <w:spacing w:after="200"/>
        <w:rPr>
          <w:rFonts w:asciiTheme="majorHAnsi" w:eastAsiaTheme="majorEastAsia" w:hAnsiTheme="majorHAnsi" w:cstheme="majorBidi"/>
          <w:color w:val="061F57" w:themeColor="text2" w:themeShade="BF"/>
          <w:kern w:val="28"/>
          <w:sz w:val="52"/>
          <w:szCs w:val="32"/>
        </w:rPr>
      </w:pPr>
    </w:p>
    <w:p w14:paraId="3794C6C2" w14:textId="77777777" w:rsidR="0032610F" w:rsidRDefault="0032610F">
      <w:pPr>
        <w:spacing w:after="200"/>
        <w:rPr>
          <w:rFonts w:asciiTheme="majorHAnsi" w:eastAsiaTheme="majorEastAsia" w:hAnsiTheme="majorHAnsi" w:cstheme="majorBidi"/>
          <w:color w:val="061F57" w:themeColor="text2" w:themeShade="BF"/>
          <w:kern w:val="28"/>
          <w:sz w:val="52"/>
          <w:szCs w:val="32"/>
        </w:rPr>
      </w:pPr>
    </w:p>
    <w:p w14:paraId="52BA62DB" w14:textId="446431A7" w:rsidR="00FC48F7" w:rsidRDefault="00FC48F7" w:rsidP="00FC48F7">
      <w:pPr>
        <w:pStyle w:val="Titre1"/>
      </w:pPr>
      <w:bookmarkStart w:id="19" w:name="_Toc99462563"/>
      <w:r>
        <w:lastRenderedPageBreak/>
        <w:t>Conclusion</w:t>
      </w:r>
      <w:bookmarkEnd w:id="19"/>
    </w:p>
    <w:p w14:paraId="4B98C268" w14:textId="03CDA02A" w:rsidR="00FC48F7" w:rsidRDefault="00FC48F7" w:rsidP="00FC48F7">
      <w:pPr>
        <w:pStyle w:val="Titre3"/>
        <w:rPr>
          <w:sz w:val="36"/>
          <w:szCs w:val="36"/>
        </w:rPr>
      </w:pPr>
      <w:bookmarkStart w:id="20" w:name="_Toc99462564"/>
      <w:r>
        <w:rPr>
          <w:sz w:val="36"/>
          <w:szCs w:val="36"/>
        </w:rPr>
        <w:t>Difficultés rencontrées</w:t>
      </w:r>
      <w:bookmarkEnd w:id="20"/>
    </w:p>
    <w:p w14:paraId="5FF582B7" w14:textId="3D2F8C5A" w:rsidR="00B65D88" w:rsidRDefault="00B65D88" w:rsidP="00B65D88">
      <w:pPr>
        <w:pStyle w:val="Contenu"/>
      </w:pPr>
      <w:r>
        <w:t>Ce projet fu</w:t>
      </w:r>
      <w:r w:rsidR="003C74F9">
        <w:t>t</w:t>
      </w:r>
      <w:r w:rsidR="00E334D6">
        <w:t xml:space="preserve"> particulièrement compliqué étant donné que nous utilisons des technologies qui nous sont pour la plupart inconnue. Nous avons dû apprendre à les utiliser pour pouvoir réaliser à bien ce projet. Néanmoins, nous avons rencontré quelques difficultés. Pour le client CSharp, nous avons pris du temps à trouver le paquet NuGet de socket.io compatible avec la version du serveur. La difficulté de socket.io sur CSharp a notamment été sous-estimé. Pour le client web, nous avons rencontré un problème de connexion avec le socket.io du serveur et nous avons dû modifier certains paramètres du serveur afin de faire fonctionner la connexion du client web au serveur. Coté serveur, nous pensions que la réalisation de ce dernier prendrait moins de temps</w:t>
      </w:r>
      <w:r w:rsidR="00910E96">
        <w:t xml:space="preserve"> mais forcé de constater que ce n’est pas le cas, cela a ralenti tout le déroulement sachant que le serveur est le cœur du projet et que les clients ne peuvent pas fonctionner sans ce dernier.</w:t>
      </w:r>
    </w:p>
    <w:p w14:paraId="2818CE10" w14:textId="66325289" w:rsidR="007037AF" w:rsidRDefault="00910E96" w:rsidP="00B65D88">
      <w:pPr>
        <w:pStyle w:val="Contenu"/>
      </w:pPr>
      <w:r>
        <w:t xml:space="preserve">Pour finir, le covid a frappé notre équipe et un des membres n’a pas pu assister à la période de développement hebdomadaire retardant son travail d’une semaine. Nous avons dû nous répartir son travail et mettre certaines choses de côté. Cet incident à grandement impacté le bon développement du projet. </w:t>
      </w:r>
    </w:p>
    <w:p w14:paraId="290C4367" w14:textId="77777777" w:rsidR="007037AF" w:rsidRPr="00B65D88" w:rsidRDefault="007037AF" w:rsidP="00B65D88">
      <w:pPr>
        <w:pStyle w:val="Contenu"/>
      </w:pPr>
    </w:p>
    <w:p w14:paraId="2A12884B" w14:textId="1B8029BE" w:rsidR="00FC48F7" w:rsidRDefault="00FC48F7" w:rsidP="00FC48F7">
      <w:pPr>
        <w:pStyle w:val="Titre3"/>
        <w:rPr>
          <w:sz w:val="36"/>
          <w:szCs w:val="36"/>
        </w:rPr>
      </w:pPr>
      <w:bookmarkStart w:id="21" w:name="_Toc99462565"/>
      <w:r>
        <w:rPr>
          <w:sz w:val="36"/>
          <w:szCs w:val="36"/>
        </w:rPr>
        <w:t>Améliorations possibles</w:t>
      </w:r>
      <w:bookmarkEnd w:id="21"/>
    </w:p>
    <w:p w14:paraId="539B34C1" w14:textId="6996C1DC" w:rsidR="00C46592" w:rsidRDefault="00C46592" w:rsidP="006600D0">
      <w:pPr>
        <w:pStyle w:val="Contenu"/>
      </w:pPr>
      <w:r>
        <w:t>Etant donné le court temps pour réaliser ce projet, nous avons dû faire des concessions. Avec plus de temps, certaines choses auraient pu être améliorées.</w:t>
      </w:r>
      <w:r w:rsidR="006600D0">
        <w:t xml:space="preserve"> En ce qui concerne le serveur node, nous pourrions améliorer ses performances ainsi qu’optimiser son code. En ce qui concerne le client CSharp, il serait utile de remplacer </w:t>
      </w:r>
      <w:r w:rsidR="006600D0">
        <w:t>« httpWebRequest » par « httpClient » car le httpWebRequest</w:t>
      </w:r>
      <w:r w:rsidR="006600D0">
        <w:t xml:space="preserve"> car ce dernier est obsolète. Pour le client web, un approfondissement du design pourrait être envisagé car le design actuel est trop simpliste. L’utilisation d’un Framework de vue pour la partie front-end est quelque chose qui peut être utile à ajouter. Pour finir, dans la partie gestion du projet, une meilleure organisation et moins d’absence aurait surement faciliter le bon déroulement du projet</w:t>
      </w:r>
    </w:p>
    <w:p w14:paraId="2CF160D6" w14:textId="77777777" w:rsidR="00C46592" w:rsidRDefault="00C46592" w:rsidP="00C46592"/>
    <w:p w14:paraId="17A6AD7E" w14:textId="6DFB5D7A" w:rsidR="00C46592" w:rsidRDefault="00C46592" w:rsidP="00C46592">
      <w:pPr>
        <w:pStyle w:val="Contenu"/>
      </w:pPr>
    </w:p>
    <w:p w14:paraId="5F3DF26D" w14:textId="668A2905" w:rsidR="00527796" w:rsidRDefault="00527796" w:rsidP="00C46592">
      <w:pPr>
        <w:pStyle w:val="Contenu"/>
      </w:pPr>
    </w:p>
    <w:p w14:paraId="5D549475" w14:textId="2FFE1FE3" w:rsidR="00527796" w:rsidRDefault="00527796" w:rsidP="00C46592">
      <w:pPr>
        <w:pStyle w:val="Contenu"/>
      </w:pPr>
    </w:p>
    <w:p w14:paraId="33A70C4F" w14:textId="04C2148C" w:rsidR="00FB4114" w:rsidRDefault="00FB4114" w:rsidP="00FB4114">
      <w:pPr>
        <w:pStyle w:val="Titre3"/>
        <w:rPr>
          <w:sz w:val="36"/>
          <w:szCs w:val="36"/>
        </w:rPr>
      </w:pPr>
      <w:bookmarkStart w:id="22" w:name="_Toc99462566"/>
      <w:r>
        <w:rPr>
          <w:sz w:val="36"/>
          <w:szCs w:val="36"/>
        </w:rPr>
        <w:lastRenderedPageBreak/>
        <w:t>Bilan Personnel</w:t>
      </w:r>
      <w:bookmarkEnd w:id="22"/>
    </w:p>
    <w:p w14:paraId="249AF329" w14:textId="339E5698" w:rsidR="001A367D" w:rsidRDefault="001A367D" w:rsidP="001A367D">
      <w:r>
        <w:t xml:space="preserve">Leo </w:t>
      </w:r>
    </w:p>
    <w:p w14:paraId="22C93F30" w14:textId="0544B8CD" w:rsidR="001A367D" w:rsidRDefault="001A367D" w:rsidP="001A367D">
      <w:pPr>
        <w:pStyle w:val="Contenu"/>
      </w:pPr>
      <w:r>
        <w:t xml:space="preserve">Je trouve que nous n’avions pas une très bonne organisation ce qui a beaucoup retardé le projet dans sa globalité. Nous n’avons donc pas pu faire tout ce que l’on souhaitait dans les délais. </w:t>
      </w:r>
      <w:r w:rsidR="00676BE9">
        <w:t>Néanmoins, ce projet m’a beaucoup appris sur le « </w:t>
      </w:r>
      <w:r w:rsidR="00676BE9" w:rsidRPr="00676BE9">
        <w:t>cross platform</w:t>
      </w:r>
      <w:r w:rsidR="00676BE9">
        <w:t> » ainsi que les technologies que nous avons utilisées pour réaliser ce dernier.</w:t>
      </w:r>
      <w:r w:rsidR="002856AD">
        <w:t xml:space="preserve"> Il m’a aussi beaucoup appris côté documentation car j’ai en grande partie réaliser la documentation technique.</w:t>
      </w:r>
    </w:p>
    <w:p w14:paraId="5C6CD457" w14:textId="561B069D" w:rsidR="001A367D" w:rsidRDefault="001A367D" w:rsidP="001A367D"/>
    <w:p w14:paraId="72654F7B" w14:textId="1E170351" w:rsidR="00FB4114" w:rsidRDefault="001A367D" w:rsidP="00FB4114">
      <w:r>
        <w:t>Hodheil</w:t>
      </w:r>
    </w:p>
    <w:p w14:paraId="6ECF5A99" w14:textId="27576F3F" w:rsidR="001A367D" w:rsidRDefault="001A367D" w:rsidP="00FB4114">
      <w:pPr>
        <w:rPr>
          <w:b w:val="0"/>
        </w:rPr>
      </w:pPr>
      <w:r w:rsidRPr="001A367D">
        <w:rPr>
          <w:b w:val="0"/>
        </w:rPr>
        <w:t>Avec ce projet, j'ai appris comment faire communiquer un client C# avec un serveur. Cela m'a aussi permis d'approfondir mes connaissances sur la construction d'une application, tant du côté maquette de l'application que de sa logique et son architecture</w:t>
      </w:r>
      <w:r>
        <w:rPr>
          <w:b w:val="0"/>
        </w:rPr>
        <w:t xml:space="preserve">. </w:t>
      </w:r>
      <w:r w:rsidRPr="001A367D">
        <w:rPr>
          <w:b w:val="0"/>
        </w:rPr>
        <w:t xml:space="preserve">Pour ce qui est du rendu final, je n'ai pas réussi à autant peaufiner le client </w:t>
      </w:r>
      <w:r>
        <w:rPr>
          <w:b w:val="0"/>
        </w:rPr>
        <w:t>CSharp</w:t>
      </w:r>
      <w:r w:rsidRPr="001A367D">
        <w:rPr>
          <w:b w:val="0"/>
        </w:rPr>
        <w:t xml:space="preserve"> autant que je l'aurais souhaité, d'un côté parce que je me suis mal organisé dans mon travail, et d'un autre car j'ai eu une semaine entière d'isolement à cause du covid, ce qui m'a mis en retard de la plupart de mes cours.</w:t>
      </w:r>
      <w:r w:rsidR="00BC140F">
        <w:rPr>
          <w:b w:val="0"/>
        </w:rPr>
        <w:t xml:space="preserve"> Mais je suis quand même satisfait de ce que j’ai réussi à faire.</w:t>
      </w:r>
    </w:p>
    <w:p w14:paraId="081BB9FA" w14:textId="77777777" w:rsidR="001A367D" w:rsidRDefault="001A367D" w:rsidP="00FB4114">
      <w:pPr>
        <w:rPr>
          <w:b w:val="0"/>
        </w:rPr>
      </w:pPr>
    </w:p>
    <w:p w14:paraId="41E5D68A" w14:textId="23D39C31" w:rsidR="001A367D" w:rsidRDefault="001A367D" w:rsidP="00FB4114">
      <w:r>
        <w:t>Hugo</w:t>
      </w:r>
    </w:p>
    <w:p w14:paraId="6075040D" w14:textId="25A3DC5D" w:rsidR="00FC48F7" w:rsidRDefault="00E60BE8" w:rsidP="00E60BE8">
      <w:pPr>
        <w:pStyle w:val="Contenu"/>
      </w:pPr>
      <w:r w:rsidRPr="00E60BE8">
        <w:t>Ce projet m’a permis de mettre en pratique toutes mes connaissances et par la même occasion d’en apprendre</w:t>
      </w:r>
      <w:r>
        <w:t xml:space="preserve"> davantage sur les technologies utilisées. Je suis satisfait du travail que j’ai </w:t>
      </w:r>
      <w:r w:rsidR="00527796">
        <w:t>accompli et de celui de mes camarades.</w:t>
      </w:r>
    </w:p>
    <w:p w14:paraId="23F6A911" w14:textId="335209F0" w:rsidR="00527796" w:rsidRDefault="00527796" w:rsidP="00E60BE8">
      <w:pPr>
        <w:pStyle w:val="Contenu"/>
      </w:pPr>
    </w:p>
    <w:p w14:paraId="4A4045DC" w14:textId="4E7D04BD" w:rsidR="00527796" w:rsidRDefault="00527796" w:rsidP="00527796">
      <w:r>
        <w:t>Brian</w:t>
      </w:r>
    </w:p>
    <w:p w14:paraId="2D2B9F74" w14:textId="5AD81A54" w:rsidR="00BC140F" w:rsidRDefault="00BC140F" w:rsidP="00BC140F">
      <w:pPr>
        <w:pStyle w:val="Contenu"/>
      </w:pPr>
      <w:r>
        <w:t>Ce projet m’a beaucoup appris surtout en matière de socket.io. J’ai dû développer en grande partie le serveur et plus précisément la partie socket.io et je suis content de ce que j’ai pu réaliser lors de ce projet. Socket.io étant assez compliqué, j’ai su apprendre par moi-même afin de mettre le serveur en marche le plus vite possible pour le bon déroulement du projet.</w:t>
      </w:r>
    </w:p>
    <w:p w14:paraId="6D53FDE6" w14:textId="77777777" w:rsidR="00527796" w:rsidRPr="00FC48F7" w:rsidRDefault="00527796" w:rsidP="00E60BE8">
      <w:pPr>
        <w:pStyle w:val="Contenu"/>
      </w:pPr>
    </w:p>
    <w:p w14:paraId="662367CD" w14:textId="77777777" w:rsidR="00FC48F7" w:rsidRPr="001B72E0" w:rsidRDefault="00FC48F7" w:rsidP="001B72E0">
      <w:pPr>
        <w:pStyle w:val="Contenu"/>
      </w:pPr>
    </w:p>
    <w:sectPr w:rsidR="00FC48F7" w:rsidRPr="001B72E0"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D245" w14:textId="77777777" w:rsidR="00655DA8" w:rsidRDefault="00655DA8">
      <w:r>
        <w:separator/>
      </w:r>
    </w:p>
    <w:p w14:paraId="300C8433" w14:textId="77777777" w:rsidR="00655DA8" w:rsidRDefault="00655DA8"/>
  </w:endnote>
  <w:endnote w:type="continuationSeparator" w:id="0">
    <w:p w14:paraId="6F0417C4" w14:textId="77777777" w:rsidR="00655DA8" w:rsidRDefault="00655DA8">
      <w:r>
        <w:continuationSeparator/>
      </w:r>
    </w:p>
    <w:p w14:paraId="0B10B7B6" w14:textId="77777777" w:rsidR="00655DA8" w:rsidRDefault="00655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4815AFD3"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03070CC5"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6E58" w14:textId="77777777" w:rsidR="00655DA8" w:rsidRDefault="00655DA8">
      <w:r>
        <w:separator/>
      </w:r>
    </w:p>
    <w:p w14:paraId="5243E8E1" w14:textId="77777777" w:rsidR="00655DA8" w:rsidRDefault="00655DA8"/>
  </w:footnote>
  <w:footnote w:type="continuationSeparator" w:id="0">
    <w:p w14:paraId="375AA6DC" w14:textId="77777777" w:rsidR="00655DA8" w:rsidRDefault="00655DA8">
      <w:r>
        <w:continuationSeparator/>
      </w:r>
    </w:p>
    <w:p w14:paraId="2BC01499" w14:textId="77777777" w:rsidR="00655DA8" w:rsidRDefault="00655D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64A0AF2" w14:textId="77777777" w:rsidTr="00360494">
      <w:trPr>
        <w:trHeight w:val="978"/>
      </w:trPr>
      <w:tc>
        <w:tcPr>
          <w:tcW w:w="10035" w:type="dxa"/>
          <w:tcBorders>
            <w:top w:val="nil"/>
            <w:left w:val="nil"/>
            <w:bottom w:val="single" w:sz="36" w:space="0" w:color="34ABA2" w:themeColor="accent3"/>
            <w:right w:val="nil"/>
          </w:tcBorders>
        </w:tcPr>
        <w:p w14:paraId="2C850629" w14:textId="176A6432" w:rsidR="00D077E9" w:rsidRDefault="008937E8" w:rsidP="00164747">
          <w:pPr>
            <w:pStyle w:val="En-tte"/>
            <w:jc w:val="center"/>
          </w:pPr>
          <w:r>
            <w:t>Montagna Leo, Hodheil Meloul, Hugo Bao, Brian Grin - MorpiOnline</w:t>
          </w:r>
        </w:p>
      </w:tc>
    </w:tr>
  </w:tbl>
  <w:p w14:paraId="6192944B" w14:textId="77777777" w:rsidR="00D077E9" w:rsidRDefault="00D077E9" w:rsidP="008937E8">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6E9C"/>
    <w:multiLevelType w:val="hybridMultilevel"/>
    <w:tmpl w:val="4C8AD7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12421C"/>
    <w:multiLevelType w:val="hybridMultilevel"/>
    <w:tmpl w:val="E3F035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D356B8"/>
    <w:multiLevelType w:val="hybridMultilevel"/>
    <w:tmpl w:val="2EDE59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C1F07AA"/>
    <w:multiLevelType w:val="hybridMultilevel"/>
    <w:tmpl w:val="5DEEDA68"/>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D8647C"/>
    <w:multiLevelType w:val="hybridMultilevel"/>
    <w:tmpl w:val="7AF451D8"/>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7655482"/>
    <w:multiLevelType w:val="hybridMultilevel"/>
    <w:tmpl w:val="827076DE"/>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D854982"/>
    <w:multiLevelType w:val="hybridMultilevel"/>
    <w:tmpl w:val="6720B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7E73018"/>
    <w:multiLevelType w:val="hybridMultilevel"/>
    <w:tmpl w:val="179061D4"/>
    <w:lvl w:ilvl="0" w:tplc="7564FA2C">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484737"/>
    <w:multiLevelType w:val="hybridMultilevel"/>
    <w:tmpl w:val="508EB6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8"/>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89"/>
    <w:rsid w:val="00003389"/>
    <w:rsid w:val="000129A0"/>
    <w:rsid w:val="0002482E"/>
    <w:rsid w:val="00050324"/>
    <w:rsid w:val="0005174B"/>
    <w:rsid w:val="0009197B"/>
    <w:rsid w:val="000A0150"/>
    <w:rsid w:val="000E63C9"/>
    <w:rsid w:val="00130E9D"/>
    <w:rsid w:val="00150A6D"/>
    <w:rsid w:val="001614EE"/>
    <w:rsid w:val="00164747"/>
    <w:rsid w:val="00185B35"/>
    <w:rsid w:val="001A367D"/>
    <w:rsid w:val="001B0D99"/>
    <w:rsid w:val="001B72E0"/>
    <w:rsid w:val="001B78C2"/>
    <w:rsid w:val="001E0B01"/>
    <w:rsid w:val="001F0E3E"/>
    <w:rsid w:val="001F2BC8"/>
    <w:rsid w:val="001F5F6B"/>
    <w:rsid w:val="002076CA"/>
    <w:rsid w:val="00215F11"/>
    <w:rsid w:val="00241FC7"/>
    <w:rsid w:val="00243EBC"/>
    <w:rsid w:val="00246A35"/>
    <w:rsid w:val="00254259"/>
    <w:rsid w:val="00254BF0"/>
    <w:rsid w:val="00261E05"/>
    <w:rsid w:val="00270C80"/>
    <w:rsid w:val="00284348"/>
    <w:rsid w:val="002856AD"/>
    <w:rsid w:val="00295A2E"/>
    <w:rsid w:val="002D1011"/>
    <w:rsid w:val="002F51F5"/>
    <w:rsid w:val="00312137"/>
    <w:rsid w:val="00314C2A"/>
    <w:rsid w:val="0032610F"/>
    <w:rsid w:val="00330359"/>
    <w:rsid w:val="0033762F"/>
    <w:rsid w:val="00340C33"/>
    <w:rsid w:val="00344CD4"/>
    <w:rsid w:val="00360494"/>
    <w:rsid w:val="00366C7E"/>
    <w:rsid w:val="00384EA3"/>
    <w:rsid w:val="003A39A1"/>
    <w:rsid w:val="003C2191"/>
    <w:rsid w:val="003C282B"/>
    <w:rsid w:val="003C74F9"/>
    <w:rsid w:val="003D3863"/>
    <w:rsid w:val="003D48A0"/>
    <w:rsid w:val="004110DE"/>
    <w:rsid w:val="00426299"/>
    <w:rsid w:val="0044085A"/>
    <w:rsid w:val="00463B63"/>
    <w:rsid w:val="004804E1"/>
    <w:rsid w:val="00494279"/>
    <w:rsid w:val="004B21A5"/>
    <w:rsid w:val="004B6979"/>
    <w:rsid w:val="004C634C"/>
    <w:rsid w:val="004E5EBD"/>
    <w:rsid w:val="004F663F"/>
    <w:rsid w:val="005037F0"/>
    <w:rsid w:val="00516A86"/>
    <w:rsid w:val="00521ED1"/>
    <w:rsid w:val="005275F6"/>
    <w:rsid w:val="00527796"/>
    <w:rsid w:val="00532541"/>
    <w:rsid w:val="00572102"/>
    <w:rsid w:val="005F1BB0"/>
    <w:rsid w:val="00623B45"/>
    <w:rsid w:val="00655DA8"/>
    <w:rsid w:val="00656C4D"/>
    <w:rsid w:val="006600D0"/>
    <w:rsid w:val="00676BE9"/>
    <w:rsid w:val="00687936"/>
    <w:rsid w:val="006C5119"/>
    <w:rsid w:val="006E5716"/>
    <w:rsid w:val="00700B7C"/>
    <w:rsid w:val="007037AF"/>
    <w:rsid w:val="007302B3"/>
    <w:rsid w:val="00730733"/>
    <w:rsid w:val="00730E3A"/>
    <w:rsid w:val="00736AAF"/>
    <w:rsid w:val="00765B2A"/>
    <w:rsid w:val="00765FCE"/>
    <w:rsid w:val="00783A34"/>
    <w:rsid w:val="007A0E0A"/>
    <w:rsid w:val="007C6B52"/>
    <w:rsid w:val="007C7C42"/>
    <w:rsid w:val="007D16C5"/>
    <w:rsid w:val="007D51D4"/>
    <w:rsid w:val="00831722"/>
    <w:rsid w:val="00852A30"/>
    <w:rsid w:val="00862FE4"/>
    <w:rsid w:val="0086389A"/>
    <w:rsid w:val="0087605E"/>
    <w:rsid w:val="00885AA7"/>
    <w:rsid w:val="00892AA3"/>
    <w:rsid w:val="008937E8"/>
    <w:rsid w:val="008B086C"/>
    <w:rsid w:val="008B1FEE"/>
    <w:rsid w:val="008D2022"/>
    <w:rsid w:val="00903C32"/>
    <w:rsid w:val="00910E96"/>
    <w:rsid w:val="0091275B"/>
    <w:rsid w:val="00916B16"/>
    <w:rsid w:val="009173B9"/>
    <w:rsid w:val="0093335D"/>
    <w:rsid w:val="0093613E"/>
    <w:rsid w:val="00943026"/>
    <w:rsid w:val="00966B81"/>
    <w:rsid w:val="009C7720"/>
    <w:rsid w:val="00A23AFA"/>
    <w:rsid w:val="00A31B3E"/>
    <w:rsid w:val="00A532F3"/>
    <w:rsid w:val="00A61747"/>
    <w:rsid w:val="00A71C07"/>
    <w:rsid w:val="00A8489E"/>
    <w:rsid w:val="00AB02A7"/>
    <w:rsid w:val="00AC29F3"/>
    <w:rsid w:val="00AF4753"/>
    <w:rsid w:val="00B147EA"/>
    <w:rsid w:val="00B231E5"/>
    <w:rsid w:val="00B34FF7"/>
    <w:rsid w:val="00B47503"/>
    <w:rsid w:val="00B65D88"/>
    <w:rsid w:val="00BB3B11"/>
    <w:rsid w:val="00BC140F"/>
    <w:rsid w:val="00BC6C58"/>
    <w:rsid w:val="00BD2534"/>
    <w:rsid w:val="00C02B87"/>
    <w:rsid w:val="00C141F5"/>
    <w:rsid w:val="00C4086D"/>
    <w:rsid w:val="00C46592"/>
    <w:rsid w:val="00C51CBF"/>
    <w:rsid w:val="00C95FC9"/>
    <w:rsid w:val="00CA1896"/>
    <w:rsid w:val="00CB5B28"/>
    <w:rsid w:val="00CF5371"/>
    <w:rsid w:val="00D0323A"/>
    <w:rsid w:val="00D0559F"/>
    <w:rsid w:val="00D077E9"/>
    <w:rsid w:val="00D1402F"/>
    <w:rsid w:val="00D31C78"/>
    <w:rsid w:val="00D42CB7"/>
    <w:rsid w:val="00D5413D"/>
    <w:rsid w:val="00D570A9"/>
    <w:rsid w:val="00D70D02"/>
    <w:rsid w:val="00D770C7"/>
    <w:rsid w:val="00D86945"/>
    <w:rsid w:val="00D90290"/>
    <w:rsid w:val="00DA4B28"/>
    <w:rsid w:val="00DD152F"/>
    <w:rsid w:val="00DE213F"/>
    <w:rsid w:val="00DF027C"/>
    <w:rsid w:val="00E00A32"/>
    <w:rsid w:val="00E03F05"/>
    <w:rsid w:val="00E16849"/>
    <w:rsid w:val="00E22ACD"/>
    <w:rsid w:val="00E334D6"/>
    <w:rsid w:val="00E40FAF"/>
    <w:rsid w:val="00E60BE8"/>
    <w:rsid w:val="00E620B0"/>
    <w:rsid w:val="00E81B40"/>
    <w:rsid w:val="00E90F0F"/>
    <w:rsid w:val="00EF149C"/>
    <w:rsid w:val="00EF555B"/>
    <w:rsid w:val="00F027BB"/>
    <w:rsid w:val="00F11DCF"/>
    <w:rsid w:val="00F162EA"/>
    <w:rsid w:val="00F52D27"/>
    <w:rsid w:val="00F647D0"/>
    <w:rsid w:val="00F72010"/>
    <w:rsid w:val="00F83527"/>
    <w:rsid w:val="00FB26E1"/>
    <w:rsid w:val="00FB4114"/>
    <w:rsid w:val="00FC48F7"/>
    <w:rsid w:val="00FC738A"/>
    <w:rsid w:val="00FD24A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B26FF"/>
  <w15:docId w15:val="{35E3E517-B471-4285-8C58-13E4F17A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96"/>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1402F"/>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unhideWhenUsed/>
    <w:qFormat/>
    <w:rsid w:val="00254BF0"/>
    <w:pPr>
      <w:keepNext/>
      <w:keepLines/>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unhideWhenUsed/>
    <w:qFormat/>
    <w:rsid w:val="00463B63"/>
    <w:pPr>
      <w:keepNext/>
      <w:keepLines/>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unhideWhenUsed/>
    <w:qFormat/>
    <w:rsid w:val="00215F11"/>
    <w:pPr>
      <w:keepNext/>
      <w:keepLines/>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unhideWhenUsed/>
    <w:qFormat/>
    <w:rsid w:val="00831722"/>
    <w:pPr>
      <w:keepNext/>
      <w:keepLines/>
      <w:spacing w:before="40"/>
      <w:outlineLvl w:val="6"/>
    </w:pPr>
    <w:rPr>
      <w:rFonts w:asciiTheme="majorHAnsi" w:eastAsiaTheme="majorEastAsia" w:hAnsiTheme="majorHAnsi" w:cstheme="majorBidi"/>
      <w:i/>
      <w:iCs/>
      <w:color w:val="01263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FD24A8"/>
    <w:pPr>
      <w:keepLines/>
      <w:spacing w:after="0" w:line="259" w:lineRule="auto"/>
      <w:outlineLvl w:val="9"/>
    </w:pPr>
    <w:rPr>
      <w:b w:val="0"/>
      <w:color w:val="013A57" w:themeColor="accent1" w:themeShade="BF"/>
      <w:kern w:val="0"/>
      <w:sz w:val="32"/>
      <w:lang w:val="fr-CH" w:eastAsia="fr-CH"/>
    </w:rPr>
  </w:style>
  <w:style w:type="paragraph" w:styleId="TM1">
    <w:name w:val="toc 1"/>
    <w:basedOn w:val="Normal"/>
    <w:next w:val="Normal"/>
    <w:autoRedefine/>
    <w:uiPriority w:val="39"/>
    <w:unhideWhenUsed/>
    <w:rsid w:val="00FD24A8"/>
    <w:pPr>
      <w:spacing w:after="100"/>
    </w:pPr>
  </w:style>
  <w:style w:type="paragraph" w:styleId="TM2">
    <w:name w:val="toc 2"/>
    <w:basedOn w:val="Normal"/>
    <w:next w:val="Normal"/>
    <w:autoRedefine/>
    <w:uiPriority w:val="39"/>
    <w:unhideWhenUsed/>
    <w:rsid w:val="00FD24A8"/>
    <w:pPr>
      <w:spacing w:after="100"/>
      <w:ind w:left="280"/>
    </w:pPr>
  </w:style>
  <w:style w:type="character" w:styleId="Lienhypertexte">
    <w:name w:val="Hyperlink"/>
    <w:basedOn w:val="Policepardfaut"/>
    <w:uiPriority w:val="99"/>
    <w:unhideWhenUsed/>
    <w:rsid w:val="00FD24A8"/>
    <w:rPr>
      <w:color w:val="3592CF" w:themeColor="hyperlink"/>
      <w:u w:val="single"/>
    </w:rPr>
  </w:style>
  <w:style w:type="character" w:styleId="Mentionnonrsolue">
    <w:name w:val="Unresolved Mention"/>
    <w:basedOn w:val="Policepardfaut"/>
    <w:uiPriority w:val="99"/>
    <w:semiHidden/>
    <w:unhideWhenUsed/>
    <w:rsid w:val="00885AA7"/>
    <w:rPr>
      <w:color w:val="605E5C"/>
      <w:shd w:val="clear" w:color="auto" w:fill="E1DFDD"/>
    </w:rPr>
  </w:style>
  <w:style w:type="character" w:customStyle="1" w:styleId="Titre3Car">
    <w:name w:val="Titre 3 Car"/>
    <w:basedOn w:val="Policepardfaut"/>
    <w:link w:val="Titre3"/>
    <w:uiPriority w:val="5"/>
    <w:rsid w:val="00D1402F"/>
    <w:rPr>
      <w:rFonts w:asciiTheme="majorHAnsi" w:eastAsiaTheme="majorEastAsia" w:hAnsiTheme="majorHAnsi" w:cstheme="majorBidi"/>
      <w:b/>
      <w:color w:val="012639" w:themeColor="accent1" w:themeShade="7F"/>
    </w:rPr>
  </w:style>
  <w:style w:type="paragraph" w:styleId="TM3">
    <w:name w:val="toc 3"/>
    <w:basedOn w:val="Normal"/>
    <w:next w:val="Normal"/>
    <w:autoRedefine/>
    <w:uiPriority w:val="39"/>
    <w:unhideWhenUsed/>
    <w:rsid w:val="001F0E3E"/>
    <w:pPr>
      <w:spacing w:after="100"/>
      <w:ind w:left="560"/>
    </w:pPr>
  </w:style>
  <w:style w:type="character" w:customStyle="1" w:styleId="Titre4Car">
    <w:name w:val="Titre 4 Car"/>
    <w:basedOn w:val="Policepardfaut"/>
    <w:link w:val="Titre4"/>
    <w:uiPriority w:val="1"/>
    <w:rsid w:val="00254BF0"/>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rsid w:val="00463B63"/>
    <w:rPr>
      <w:rFonts w:asciiTheme="majorHAnsi" w:eastAsiaTheme="majorEastAsia" w:hAnsiTheme="majorHAnsi" w:cstheme="majorBidi"/>
      <w:b/>
      <w:color w:val="013A57" w:themeColor="accent1" w:themeShade="BF"/>
      <w:sz w:val="28"/>
      <w:szCs w:val="22"/>
    </w:rPr>
  </w:style>
  <w:style w:type="paragraph" w:styleId="Paragraphedeliste">
    <w:name w:val="List Paragraph"/>
    <w:basedOn w:val="Normal"/>
    <w:uiPriority w:val="34"/>
    <w:unhideWhenUsed/>
    <w:qFormat/>
    <w:rsid w:val="00F72010"/>
    <w:pPr>
      <w:ind w:left="720"/>
      <w:contextualSpacing/>
    </w:pPr>
  </w:style>
  <w:style w:type="character" w:customStyle="1" w:styleId="Titre6Car">
    <w:name w:val="Titre 6 Car"/>
    <w:basedOn w:val="Policepardfaut"/>
    <w:link w:val="Titre6"/>
    <w:uiPriority w:val="1"/>
    <w:rsid w:val="00215F11"/>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rsid w:val="00831722"/>
    <w:rPr>
      <w:rFonts w:asciiTheme="majorHAnsi" w:eastAsiaTheme="majorEastAsia" w:hAnsiTheme="majorHAnsi" w:cstheme="majorBidi"/>
      <w:b/>
      <w:i/>
      <w:iCs/>
      <w:color w:val="012639" w:themeColor="accent1" w:themeShade="7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20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TAGNAL\AppData\Local\Microsoft\Office\16.0\DTS\fr-FR%7b5F5135CA-9BF9-4B3A-898D-4E2EC59E3DC6%7d\%7bCA370AD7-01C0-458D-9094-6BDF824EEDC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F689FD19E84666B438C32E3222DCA7"/>
        <w:category>
          <w:name w:val="Général"/>
          <w:gallery w:val="placeholder"/>
        </w:category>
        <w:types>
          <w:type w:val="bbPlcHdr"/>
        </w:types>
        <w:behaviors>
          <w:behavior w:val="content"/>
        </w:behaviors>
        <w:guid w:val="{9F7445F0-37ED-416D-9962-E9EAC7087C62}"/>
      </w:docPartPr>
      <w:docPartBody>
        <w:p w:rsidR="0014697E" w:rsidRDefault="00232AB5">
          <w:pPr>
            <w:pStyle w:val="6BF689FD19E84666B438C32E3222DCA7"/>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9</w:t>
          </w:r>
          <w:r w:rsidRPr="00D86945">
            <w:rPr>
              <w:rStyle w:val="Sous-titreCar"/>
              <w:b/>
              <w:lang w:bidi="fr-FR"/>
            </w:rPr>
            <w:fldChar w:fldCharType="end"/>
          </w:r>
        </w:p>
      </w:docPartBody>
    </w:docPart>
    <w:docPart>
      <w:docPartPr>
        <w:name w:val="F595C6446F3F429390305016EB665323"/>
        <w:category>
          <w:name w:val="Général"/>
          <w:gallery w:val="placeholder"/>
        </w:category>
        <w:types>
          <w:type w:val="bbPlcHdr"/>
        </w:types>
        <w:behaviors>
          <w:behavior w:val="content"/>
        </w:behaviors>
        <w:guid w:val="{C99D6A54-715E-4222-B4E3-BDB8A85B9942}"/>
      </w:docPartPr>
      <w:docPartBody>
        <w:p w:rsidR="0014697E" w:rsidRDefault="00232AB5">
          <w:pPr>
            <w:pStyle w:val="F595C6446F3F429390305016EB665323"/>
          </w:pPr>
          <w:r>
            <w:rPr>
              <w:lang w:bidi="fr-FR"/>
            </w:rPr>
            <w:t>NOM DE LA SOCIÉTÉ</w:t>
          </w:r>
        </w:p>
      </w:docPartBody>
    </w:docPart>
    <w:docPart>
      <w:docPartPr>
        <w:name w:val="3BBF91D94B084415B783C328D2B61BE7"/>
        <w:category>
          <w:name w:val="Général"/>
          <w:gallery w:val="placeholder"/>
        </w:category>
        <w:types>
          <w:type w:val="bbPlcHdr"/>
        </w:types>
        <w:behaviors>
          <w:behavior w:val="content"/>
        </w:behaviors>
        <w:guid w:val="{D6DFA1B7-FD11-4728-9084-9A056016AEEE}"/>
      </w:docPartPr>
      <w:docPartBody>
        <w:p w:rsidR="0014697E" w:rsidRDefault="00232AB5">
          <w:pPr>
            <w:pStyle w:val="3BBF91D94B084415B783C328D2B61BE7"/>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7C"/>
    <w:rsid w:val="0014697E"/>
    <w:rsid w:val="00232AB5"/>
    <w:rsid w:val="003943B1"/>
    <w:rsid w:val="00481A65"/>
    <w:rsid w:val="005314B1"/>
    <w:rsid w:val="00B11CB4"/>
    <w:rsid w:val="00D802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val="fr-FR" w:eastAsia="en-US"/>
    </w:rPr>
  </w:style>
  <w:style w:type="character" w:customStyle="1" w:styleId="Sous-titreCar">
    <w:name w:val="Sous-titre Car"/>
    <w:basedOn w:val="Policepardfaut"/>
    <w:link w:val="Sous-titre"/>
    <w:uiPriority w:val="2"/>
    <w:rPr>
      <w:caps/>
      <w:color w:val="44546A" w:themeColor="text2"/>
      <w:spacing w:val="20"/>
      <w:sz w:val="32"/>
      <w:lang w:val="fr-FR" w:eastAsia="en-US"/>
    </w:rPr>
  </w:style>
  <w:style w:type="paragraph" w:customStyle="1" w:styleId="6BF689FD19E84666B438C32E3222DCA7">
    <w:name w:val="6BF689FD19E84666B438C32E3222DCA7"/>
  </w:style>
  <w:style w:type="paragraph" w:customStyle="1" w:styleId="F595C6446F3F429390305016EB665323">
    <w:name w:val="F595C6446F3F429390305016EB665323"/>
  </w:style>
  <w:style w:type="paragraph" w:customStyle="1" w:styleId="3BBF91D94B084415B783C328D2B61BE7">
    <w:name w:val="3BBF91D94B084415B783C328D2B61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BCD68-66A9-4F3F-B024-FB905B0F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{CA370AD7-01C0-458D-9094-6BDF824EEDC5}tf16392850_win32.dotx</Template>
  <TotalTime>393</TotalTime>
  <Pages>15</Pages>
  <Words>1963</Words>
  <Characters>10801</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MONTAGNAL</dc:creator>
  <cp:keywords/>
  <cp:lastModifiedBy>LEO.MNTGN</cp:lastModifiedBy>
  <cp:revision>84</cp:revision>
  <cp:lastPrinted>2006-08-01T17:47:00Z</cp:lastPrinted>
  <dcterms:created xsi:type="dcterms:W3CDTF">2022-03-09T09:38:00Z</dcterms:created>
  <dcterms:modified xsi:type="dcterms:W3CDTF">2022-03-29T14:09:00Z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